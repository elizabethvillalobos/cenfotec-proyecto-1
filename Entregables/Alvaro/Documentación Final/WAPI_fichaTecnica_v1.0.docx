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FF92B" w14:textId="77777777" w:rsidR="00B543BA" w:rsidRDefault="00B543BA" w:rsidP="006F1F72">
      <w:pPr>
        <w:pStyle w:val="Caption"/>
        <w:jc w:val="center"/>
      </w:pPr>
      <w:r>
        <w:rPr>
          <w:noProof/>
          <w:lang w:val="en-US"/>
        </w:rPr>
        <w:drawing>
          <wp:inline distT="0" distB="0" distL="0" distR="0" wp14:anchorId="6AA4C0A6" wp14:editId="4D7FA2FB">
            <wp:extent cx="212090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WatercolorSponge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BAB2" w14:textId="77777777" w:rsidR="00B543BA" w:rsidRDefault="00B543BA" w:rsidP="00B543BA">
      <w:pPr>
        <w:pStyle w:val="BodyText"/>
        <w:jc w:val="center"/>
        <w:rPr>
          <w:sz w:val="24"/>
        </w:rPr>
      </w:pPr>
    </w:p>
    <w:p w14:paraId="4BE4EDF1" w14:textId="4F218A84" w:rsidR="00B543BA" w:rsidRDefault="00ED0BAB" w:rsidP="006C6323">
      <w:pPr>
        <w:pStyle w:val="BodyText"/>
        <w:jc w:val="center"/>
        <w:rPr>
          <w:sz w:val="24"/>
        </w:rPr>
      </w:pPr>
      <w:r w:rsidRPr="00ED0BAB">
        <w:rPr>
          <w:b/>
          <w:sz w:val="24"/>
        </w:rPr>
        <w:t>Nombre del Equipo:</w:t>
      </w:r>
      <w:r>
        <w:rPr>
          <w:sz w:val="24"/>
        </w:rPr>
        <w:t xml:space="preserve"> </w:t>
      </w:r>
      <w:r w:rsidR="00B543BA">
        <w:rPr>
          <w:sz w:val="24"/>
        </w:rPr>
        <w:t>WAPI</w:t>
      </w:r>
      <w:r>
        <w:rPr>
          <w:sz w:val="24"/>
        </w:rPr>
        <w:t xml:space="preserve"> Aplicaciones Inteligentes</w:t>
      </w:r>
    </w:p>
    <w:p w14:paraId="3DC5022A" w14:textId="573D045F" w:rsidR="00ED0BAB" w:rsidRDefault="006C6323" w:rsidP="00B543BA">
      <w:pPr>
        <w:pStyle w:val="BodyText"/>
        <w:jc w:val="center"/>
        <w:rPr>
          <w:sz w:val="24"/>
        </w:rPr>
      </w:pPr>
      <w:r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5ADDA0FA" wp14:editId="03758951">
            <wp:extent cx="2088880" cy="1171575"/>
            <wp:effectExtent l="0" t="0" r="0" b="0"/>
            <wp:docPr id="2" name="Imagen 2" descr="C:\Users\Jose Cerdas\Documents\Jose Cerdas\Cenfotec\Proyecto1\W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 Cerdas\Documents\Jose Cerdas\Cenfotec\Proyecto1\WAP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606" cy="117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01E9" w14:textId="77777777" w:rsidR="005457FC" w:rsidRPr="00B543BA" w:rsidRDefault="005457FC" w:rsidP="00B543BA">
      <w:pPr>
        <w:pStyle w:val="BodyText"/>
        <w:jc w:val="center"/>
        <w:rPr>
          <w:sz w:val="24"/>
        </w:rPr>
      </w:pPr>
    </w:p>
    <w:p w14:paraId="28890E4B" w14:textId="0D9AD9F6" w:rsidR="00B543BA" w:rsidRPr="00B543BA" w:rsidRDefault="00C45187" w:rsidP="00B543BA">
      <w:pPr>
        <w:pStyle w:val="BodyTex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B543BA" w:rsidRPr="00B543BA">
        <w:rPr>
          <w:b/>
          <w:sz w:val="32"/>
          <w:szCs w:val="32"/>
        </w:rPr>
        <w:t>Ficha Técnica</w:t>
      </w:r>
      <w:r w:rsidR="00832AC1">
        <w:rPr>
          <w:b/>
          <w:sz w:val="32"/>
          <w:szCs w:val="32"/>
        </w:rPr>
        <w:t xml:space="preserve"> del Equipo</w:t>
      </w:r>
      <w:bookmarkStart w:id="0" w:name="_GoBack"/>
      <w:bookmarkEnd w:id="0"/>
      <w:r>
        <w:rPr>
          <w:b/>
          <w:sz w:val="32"/>
          <w:szCs w:val="32"/>
        </w:rPr>
        <w:t>”</w:t>
      </w:r>
    </w:p>
    <w:p w14:paraId="2CF62D16" w14:textId="77777777" w:rsidR="00B543BA" w:rsidRDefault="00B543BA" w:rsidP="00B543BA">
      <w:pPr>
        <w:pStyle w:val="BodyText"/>
        <w:jc w:val="center"/>
        <w:rPr>
          <w:sz w:val="24"/>
        </w:rPr>
      </w:pPr>
    </w:p>
    <w:p w14:paraId="7B2C76A9" w14:textId="520DAFC9" w:rsidR="00B543BA" w:rsidRPr="00B543BA" w:rsidRDefault="00ED0BAB" w:rsidP="00B543BA">
      <w:pPr>
        <w:pStyle w:val="BodyText"/>
        <w:jc w:val="center"/>
        <w:rPr>
          <w:sz w:val="24"/>
        </w:rPr>
      </w:pPr>
      <w:r w:rsidRPr="00ED0BAB">
        <w:rPr>
          <w:b/>
          <w:sz w:val="24"/>
        </w:rPr>
        <w:t>Curso:</w:t>
      </w:r>
      <w:r>
        <w:rPr>
          <w:sz w:val="24"/>
        </w:rPr>
        <w:t xml:space="preserve"> </w:t>
      </w:r>
      <w:r w:rsidR="00B543BA" w:rsidRPr="00B543BA">
        <w:rPr>
          <w:sz w:val="24"/>
        </w:rPr>
        <w:t>Proyecto de Ingeniería del Software I</w:t>
      </w:r>
    </w:p>
    <w:p w14:paraId="73D13125" w14:textId="77777777" w:rsidR="00B543BA" w:rsidRPr="00B543BA" w:rsidRDefault="00B543BA" w:rsidP="00B543BA">
      <w:pPr>
        <w:pStyle w:val="BodyText"/>
        <w:jc w:val="center"/>
        <w:rPr>
          <w:sz w:val="24"/>
        </w:rPr>
      </w:pPr>
    </w:p>
    <w:p w14:paraId="3B574D1B" w14:textId="77777777" w:rsidR="00B543BA" w:rsidRPr="00B543BA" w:rsidRDefault="00B543BA" w:rsidP="00B543BA">
      <w:pPr>
        <w:pStyle w:val="BodyText"/>
        <w:jc w:val="center"/>
        <w:rPr>
          <w:sz w:val="24"/>
        </w:rPr>
      </w:pPr>
      <w:r w:rsidRPr="00B543BA">
        <w:rPr>
          <w:b/>
          <w:sz w:val="24"/>
        </w:rPr>
        <w:t>Profesor:</w:t>
      </w:r>
      <w:r>
        <w:rPr>
          <w:b/>
          <w:sz w:val="24"/>
        </w:rPr>
        <w:t xml:space="preserve"> </w:t>
      </w:r>
      <w:r w:rsidRPr="00B543BA">
        <w:rPr>
          <w:sz w:val="24"/>
        </w:rPr>
        <w:t>Álvaro Cordero</w:t>
      </w:r>
    </w:p>
    <w:p w14:paraId="1F35D79B" w14:textId="77777777" w:rsidR="00B543BA" w:rsidRPr="00B543BA" w:rsidRDefault="00B543BA" w:rsidP="00B543BA">
      <w:pPr>
        <w:pStyle w:val="BodyText"/>
        <w:jc w:val="center"/>
        <w:rPr>
          <w:sz w:val="24"/>
        </w:rPr>
      </w:pPr>
    </w:p>
    <w:p w14:paraId="6F9D2421" w14:textId="77777777" w:rsidR="00B543BA" w:rsidRDefault="00B543BA" w:rsidP="00B543BA">
      <w:pPr>
        <w:pStyle w:val="BodyText"/>
        <w:jc w:val="center"/>
        <w:rPr>
          <w:b/>
          <w:sz w:val="24"/>
        </w:rPr>
      </w:pPr>
      <w:r w:rsidRPr="00B543BA">
        <w:rPr>
          <w:b/>
          <w:sz w:val="24"/>
        </w:rPr>
        <w:t>Estudiantes:</w:t>
      </w:r>
    </w:p>
    <w:tbl>
      <w:tblPr>
        <w:tblStyle w:val="TableGrid"/>
        <w:tblW w:w="0" w:type="auto"/>
        <w:jc w:val="center"/>
        <w:tblInd w:w="-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2"/>
        <w:gridCol w:w="3814"/>
      </w:tblGrid>
      <w:tr w:rsidR="00ED0BAB" w14:paraId="7D41EAE2" w14:textId="77777777" w:rsidTr="00FF7A1D">
        <w:trPr>
          <w:jc w:val="center"/>
        </w:trPr>
        <w:tc>
          <w:tcPr>
            <w:tcW w:w="3642" w:type="dxa"/>
          </w:tcPr>
          <w:p w14:paraId="5F378098" w14:textId="55F17DAE" w:rsidR="00ED0BAB" w:rsidRDefault="00ED0BAB" w:rsidP="00ED0BAB">
            <w:pPr>
              <w:pStyle w:val="BodyText"/>
              <w:spacing w:line="240" w:lineRule="auto"/>
              <w:jc w:val="center"/>
              <w:rPr>
                <w:b/>
                <w:sz w:val="24"/>
              </w:rPr>
            </w:pPr>
            <w:r w:rsidRPr="00B543BA">
              <w:rPr>
                <w:sz w:val="24"/>
              </w:rPr>
              <w:t>Javier Barboza</w:t>
            </w:r>
            <w:r w:rsidR="001666C2">
              <w:rPr>
                <w:sz w:val="24"/>
              </w:rPr>
              <w:t xml:space="preserve"> Solís</w:t>
            </w:r>
          </w:p>
        </w:tc>
        <w:tc>
          <w:tcPr>
            <w:tcW w:w="3814" w:type="dxa"/>
          </w:tcPr>
          <w:p w14:paraId="6F4D22EE" w14:textId="65A3F5BE" w:rsidR="00ED0BAB" w:rsidRDefault="00ED0BAB" w:rsidP="00ED0BAB">
            <w:pPr>
              <w:pStyle w:val="BodyText"/>
              <w:spacing w:line="240" w:lineRule="auto"/>
              <w:jc w:val="center"/>
              <w:rPr>
                <w:b/>
                <w:sz w:val="24"/>
              </w:rPr>
            </w:pPr>
            <w:r w:rsidRPr="00B543BA">
              <w:rPr>
                <w:sz w:val="24"/>
              </w:rPr>
              <w:t>Diego Barillas</w:t>
            </w:r>
            <w:r w:rsidR="009D2F95">
              <w:rPr>
                <w:sz w:val="24"/>
              </w:rPr>
              <w:t xml:space="preserve"> Valverde</w:t>
            </w:r>
          </w:p>
        </w:tc>
      </w:tr>
      <w:tr w:rsidR="00ED0BAB" w14:paraId="2BF7A6EF" w14:textId="77777777" w:rsidTr="00FF7A1D">
        <w:trPr>
          <w:jc w:val="center"/>
        </w:trPr>
        <w:tc>
          <w:tcPr>
            <w:tcW w:w="3642" w:type="dxa"/>
          </w:tcPr>
          <w:p w14:paraId="64DCEBFE" w14:textId="5DBE392A" w:rsidR="00ED0BAB" w:rsidRDefault="00ED0BAB" w:rsidP="00ED0BAB">
            <w:pPr>
              <w:pStyle w:val="BodyText"/>
              <w:spacing w:line="240" w:lineRule="auto"/>
              <w:jc w:val="center"/>
              <w:rPr>
                <w:b/>
                <w:sz w:val="24"/>
              </w:rPr>
            </w:pPr>
            <w:r w:rsidRPr="00B543BA">
              <w:rPr>
                <w:sz w:val="24"/>
              </w:rPr>
              <w:t>Jose Cerdas</w:t>
            </w:r>
            <w:r w:rsidR="009D2F95">
              <w:rPr>
                <w:sz w:val="24"/>
              </w:rPr>
              <w:t xml:space="preserve"> González</w:t>
            </w:r>
          </w:p>
        </w:tc>
        <w:tc>
          <w:tcPr>
            <w:tcW w:w="3814" w:type="dxa"/>
          </w:tcPr>
          <w:p w14:paraId="0A564DE9" w14:textId="045EA0EA" w:rsidR="00ED0BAB" w:rsidRDefault="00ED0BAB" w:rsidP="00ED0BAB">
            <w:pPr>
              <w:pStyle w:val="BodyText"/>
              <w:spacing w:line="240" w:lineRule="auto"/>
              <w:jc w:val="center"/>
              <w:rPr>
                <w:b/>
                <w:sz w:val="24"/>
              </w:rPr>
            </w:pPr>
            <w:r w:rsidRPr="00B543BA">
              <w:rPr>
                <w:sz w:val="24"/>
              </w:rPr>
              <w:t>Miguel Coto</w:t>
            </w:r>
            <w:r w:rsidR="009D2F95">
              <w:rPr>
                <w:sz w:val="24"/>
              </w:rPr>
              <w:t xml:space="preserve"> García</w:t>
            </w:r>
          </w:p>
        </w:tc>
      </w:tr>
      <w:tr w:rsidR="00ED0BAB" w14:paraId="5A8681FD" w14:textId="77777777" w:rsidTr="00FF7A1D">
        <w:trPr>
          <w:jc w:val="center"/>
        </w:trPr>
        <w:tc>
          <w:tcPr>
            <w:tcW w:w="3642" w:type="dxa"/>
          </w:tcPr>
          <w:p w14:paraId="56CBD6A5" w14:textId="21664A76" w:rsidR="00ED0BAB" w:rsidRDefault="00ED0BAB" w:rsidP="00ED0BAB">
            <w:pPr>
              <w:pStyle w:val="BodyText"/>
              <w:spacing w:line="240" w:lineRule="auto"/>
              <w:jc w:val="center"/>
              <w:rPr>
                <w:b/>
                <w:sz w:val="24"/>
              </w:rPr>
            </w:pPr>
            <w:r w:rsidRPr="00B543BA">
              <w:rPr>
                <w:sz w:val="24"/>
              </w:rPr>
              <w:t>Oscar Santamaría</w:t>
            </w:r>
            <w:r w:rsidR="009D2F95">
              <w:rPr>
                <w:sz w:val="24"/>
              </w:rPr>
              <w:t xml:space="preserve"> Venegas</w:t>
            </w:r>
          </w:p>
        </w:tc>
        <w:tc>
          <w:tcPr>
            <w:tcW w:w="3814" w:type="dxa"/>
          </w:tcPr>
          <w:p w14:paraId="64F65E24" w14:textId="16FA14E1" w:rsidR="00ED0BAB" w:rsidRDefault="00ED0BAB" w:rsidP="00ED0BAB">
            <w:pPr>
              <w:pStyle w:val="BodyText"/>
              <w:spacing w:line="240" w:lineRule="auto"/>
              <w:jc w:val="center"/>
              <w:rPr>
                <w:b/>
                <w:sz w:val="24"/>
              </w:rPr>
            </w:pPr>
            <w:r w:rsidRPr="00B543BA">
              <w:rPr>
                <w:sz w:val="24"/>
              </w:rPr>
              <w:t>Elizabeth Villalobos</w:t>
            </w:r>
            <w:r>
              <w:rPr>
                <w:sz w:val="24"/>
              </w:rPr>
              <w:t xml:space="preserve"> Molina</w:t>
            </w:r>
          </w:p>
        </w:tc>
      </w:tr>
    </w:tbl>
    <w:p w14:paraId="721D955F" w14:textId="77777777" w:rsidR="00ED0BAB" w:rsidRPr="00B543BA" w:rsidRDefault="00ED0BAB" w:rsidP="00B543BA">
      <w:pPr>
        <w:pStyle w:val="BodyText"/>
        <w:jc w:val="center"/>
        <w:rPr>
          <w:b/>
          <w:sz w:val="24"/>
        </w:rPr>
      </w:pPr>
    </w:p>
    <w:p w14:paraId="04068A2F" w14:textId="77777777" w:rsidR="00B543BA" w:rsidRDefault="00B543BA" w:rsidP="00B543BA">
      <w:pPr>
        <w:pStyle w:val="BodyText"/>
        <w:jc w:val="center"/>
        <w:rPr>
          <w:sz w:val="24"/>
        </w:rPr>
      </w:pPr>
      <w:r w:rsidRPr="00B543BA">
        <w:rPr>
          <w:b/>
          <w:sz w:val="24"/>
        </w:rPr>
        <w:t>Fecha de Entrega:</w:t>
      </w:r>
      <w:r>
        <w:rPr>
          <w:sz w:val="24"/>
        </w:rPr>
        <w:t xml:space="preserve"> 2 de Junio de 2014</w:t>
      </w:r>
    </w:p>
    <w:p w14:paraId="09EFCD4C" w14:textId="77777777" w:rsidR="00B543BA" w:rsidRDefault="00B543BA" w:rsidP="00B543BA">
      <w:pPr>
        <w:pStyle w:val="BodyText"/>
        <w:jc w:val="center"/>
        <w:rPr>
          <w:sz w:val="24"/>
        </w:rPr>
      </w:pPr>
    </w:p>
    <w:p w14:paraId="4FA39421" w14:textId="77777777" w:rsidR="002855C0" w:rsidRDefault="00B543BA" w:rsidP="00B543BA">
      <w:pPr>
        <w:pStyle w:val="BodyText"/>
        <w:jc w:val="center"/>
      </w:pPr>
      <w:r>
        <w:rPr>
          <w:sz w:val="24"/>
        </w:rPr>
        <w:t>II Cuatrimestre, 2014</w:t>
      </w:r>
      <w:r w:rsidR="002855C0">
        <w:br w:type="page"/>
      </w:r>
    </w:p>
    <w:p w14:paraId="2A72AAB0" w14:textId="77777777" w:rsidR="00243167" w:rsidRDefault="00243167" w:rsidP="00243167"/>
    <w:p w14:paraId="0C0AF988" w14:textId="77777777" w:rsidR="00243167" w:rsidRDefault="00243167" w:rsidP="00243167"/>
    <w:p w14:paraId="1C1396D9" w14:textId="77777777" w:rsidR="00243167" w:rsidRDefault="00243167" w:rsidP="00243167"/>
    <w:p w14:paraId="4FE5423E" w14:textId="77777777" w:rsidR="00B543BA" w:rsidRDefault="00B543BA" w:rsidP="0080376D">
      <w:pPr>
        <w:pStyle w:val="Title"/>
      </w:pPr>
      <w:r w:rsidRPr="00B543BA">
        <w:t>Tabla de Contenidos</w:t>
      </w:r>
    </w:p>
    <w:p w14:paraId="368EBE67" w14:textId="77777777" w:rsidR="00243167" w:rsidRPr="00243167" w:rsidRDefault="00243167" w:rsidP="00243167">
      <w:pPr>
        <w:pStyle w:val="BodyText"/>
      </w:pPr>
    </w:p>
    <w:p w14:paraId="5C383DB8" w14:textId="77777777" w:rsidR="0088562E" w:rsidRDefault="00754D3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88562E">
        <w:rPr>
          <w:noProof/>
        </w:rPr>
        <w:t>1. Introducción</w:t>
      </w:r>
      <w:r w:rsidR="0088562E">
        <w:rPr>
          <w:noProof/>
        </w:rPr>
        <w:tab/>
      </w:r>
      <w:r w:rsidR="0088562E">
        <w:rPr>
          <w:noProof/>
        </w:rPr>
        <w:fldChar w:fldCharType="begin"/>
      </w:r>
      <w:r w:rsidR="0088562E">
        <w:rPr>
          <w:noProof/>
        </w:rPr>
        <w:instrText xml:space="preserve"> PAGEREF _Toc263367020 \h </w:instrText>
      </w:r>
      <w:r w:rsidR="0088562E">
        <w:rPr>
          <w:noProof/>
        </w:rPr>
      </w:r>
      <w:r w:rsidR="0088562E">
        <w:rPr>
          <w:noProof/>
        </w:rPr>
        <w:fldChar w:fldCharType="separate"/>
      </w:r>
      <w:r w:rsidR="0088562E">
        <w:rPr>
          <w:noProof/>
        </w:rPr>
        <w:t>3</w:t>
      </w:r>
      <w:r w:rsidR="0088562E">
        <w:rPr>
          <w:noProof/>
        </w:rPr>
        <w:fldChar w:fldCharType="end"/>
      </w:r>
    </w:p>
    <w:p w14:paraId="74A49D9F" w14:textId="77777777" w:rsidR="0088562E" w:rsidRDefault="0088562E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 Datos del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3FDE89" w14:textId="77777777" w:rsidR="0088562E" w:rsidRDefault="0088562E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2.1. Nombre del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491EB0" w14:textId="77777777" w:rsidR="0088562E" w:rsidRDefault="0088562E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2.2. Logotipo del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2B1583" w14:textId="77777777" w:rsidR="0088562E" w:rsidRDefault="0088562E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2.3. Misión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E518AF" w14:textId="77777777" w:rsidR="0088562E" w:rsidRDefault="0088562E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2.4. Visión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F0C019" w14:textId="77777777" w:rsidR="0088562E" w:rsidRDefault="0088562E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2.5. Valores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0666B4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2.5.1. Responsabilidad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F0F9D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2.5.2. Innovación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6B633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2.5.3. Excelencia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28BD42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2.5.4. Pro actividad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F17B31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2.5.5. Trabajo en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100E6D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2.5.6. Tolerancia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061662" w14:textId="77777777" w:rsidR="0088562E" w:rsidRDefault="0088562E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 w:rsidRPr="00272033">
        <w:rPr>
          <w:rFonts w:cs="Arial"/>
          <w:noProof/>
          <w:lang w:val="en-US"/>
        </w:rPr>
        <w:t>2.6.</w:t>
      </w:r>
      <w:r>
        <w:rPr>
          <w:noProof/>
        </w:rPr>
        <w:t xml:space="preserve"> Nombre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957C93" w14:textId="77777777" w:rsidR="0088562E" w:rsidRDefault="0088562E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2.7. Detalle de los Integrantes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D8FE7A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2.7.1. Javier Barboza Solís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A75787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2.7.2. Jose Cerdas González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D59B46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2.7.3. Diego Barillas Valverde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B2C656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2.7.4. Miguel Coto García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C6FBF76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2.7.5. Oscar Santamaría Venegas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10F320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2.7.6. Elizabeth Villalobos Molina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4BE3A0" w14:textId="77777777" w:rsidR="0088562E" w:rsidRDefault="0088562E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2.8. Reglamento del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683229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2.8.1. Capítulo 1: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5594235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2.8.2. Capítulo 2: Reuniones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C4DD9FF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2.8.3. Capítulo 3: Trabajo en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1B0F775" w14:textId="77777777" w:rsidR="0088562E" w:rsidRDefault="0088562E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2.8.4. Capítulo 3: Medios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_Toc263367045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7833895" w14:textId="77777777" w:rsidR="002855C0" w:rsidRPr="00B543BA" w:rsidRDefault="00754D30" w:rsidP="006F1F72">
      <w:r>
        <w:fldChar w:fldCharType="end"/>
      </w:r>
      <w:r w:rsidR="002855C0" w:rsidRPr="00B543BA">
        <w:br w:type="page"/>
      </w:r>
    </w:p>
    <w:p w14:paraId="001E9E53" w14:textId="0EAE0E9F" w:rsidR="002A11B3" w:rsidRDefault="00B543BA" w:rsidP="00754D30">
      <w:pPr>
        <w:pStyle w:val="Title"/>
      </w:pPr>
      <w:r>
        <w:lastRenderedPageBreak/>
        <w:t>Ficha Técnica</w:t>
      </w:r>
      <w:r w:rsidR="00975906">
        <w:t xml:space="preserve"> del Equipo</w:t>
      </w:r>
    </w:p>
    <w:p w14:paraId="236B5C1A" w14:textId="77777777" w:rsidR="005F685C" w:rsidRPr="00F214F2" w:rsidRDefault="005F685C" w:rsidP="005F685C">
      <w:pPr>
        <w:pStyle w:val="BodyText"/>
        <w:rPr>
          <w:szCs w:val="22"/>
        </w:rPr>
      </w:pPr>
    </w:p>
    <w:p w14:paraId="4220430F" w14:textId="77777777" w:rsidR="0084735F" w:rsidRDefault="0084735F" w:rsidP="008F3DE8">
      <w:pPr>
        <w:pStyle w:val="Heading1"/>
      </w:pPr>
      <w:bookmarkStart w:id="1" w:name="_Toc263367020"/>
      <w:r w:rsidRPr="000C69A9">
        <w:t>Introducción</w:t>
      </w:r>
      <w:bookmarkEnd w:id="1"/>
    </w:p>
    <w:p w14:paraId="6AB979BA" w14:textId="68079183" w:rsidR="000C69A9" w:rsidRPr="00F214F2" w:rsidRDefault="00D619EA" w:rsidP="00D619EA">
      <w:pPr>
        <w:pStyle w:val="BodyText"/>
        <w:rPr>
          <w:rFonts w:cs="Arial"/>
          <w:szCs w:val="22"/>
        </w:rPr>
      </w:pPr>
      <w:r w:rsidRPr="00F214F2">
        <w:rPr>
          <w:rFonts w:cs="Arial"/>
          <w:szCs w:val="22"/>
        </w:rPr>
        <w:t>El presente documento pretende dar a conocer la empresa WAPI facilitando la</w:t>
      </w:r>
      <w:r w:rsidR="0019155B">
        <w:rPr>
          <w:rFonts w:cs="Arial"/>
          <w:szCs w:val="22"/>
        </w:rPr>
        <w:t xml:space="preserve"> información y detalles de ésta. S</w:t>
      </w:r>
      <w:r w:rsidRPr="00F214F2">
        <w:rPr>
          <w:rFonts w:cs="Arial"/>
          <w:szCs w:val="22"/>
        </w:rPr>
        <w:t>e explica la visión, misión y valores que nos guían y representan. Además, se presentan los miembros colaboradores del equipo, su información de contacto, respectivos roles, capacidades y debilidades. Finalmente, como equipo que busca el éxito y compromiso, se detalla el reglamento del equipo para su eficaz y puntual funcionamiento en la búsqueda del cumplimiento de nuestras metas</w:t>
      </w:r>
      <w:r w:rsidR="00E5390C" w:rsidRPr="00F214F2">
        <w:rPr>
          <w:rFonts w:cs="Arial"/>
          <w:szCs w:val="22"/>
        </w:rPr>
        <w:t>.</w:t>
      </w:r>
    </w:p>
    <w:p w14:paraId="687FC842" w14:textId="77777777" w:rsidR="00D619EA" w:rsidRDefault="00D619EA" w:rsidP="00B84AFA"/>
    <w:p w14:paraId="5A7FB3CA" w14:textId="77777777" w:rsidR="00C26B2F" w:rsidRPr="00F214F2" w:rsidRDefault="00C26B2F" w:rsidP="00B84AFA"/>
    <w:p w14:paraId="2FFBFFE3" w14:textId="77777777" w:rsidR="00EC6E5E" w:rsidRPr="008F3DE8" w:rsidRDefault="00F214F2" w:rsidP="008F3DE8">
      <w:pPr>
        <w:pStyle w:val="Heading1"/>
      </w:pPr>
      <w:bookmarkStart w:id="2" w:name="_Toc263367021"/>
      <w:r w:rsidRPr="008F3DE8">
        <w:t>Datos del E</w:t>
      </w:r>
      <w:r w:rsidR="00E5390C" w:rsidRPr="008F3DE8">
        <w:t>quipo</w:t>
      </w:r>
      <w:bookmarkEnd w:id="2"/>
    </w:p>
    <w:p w14:paraId="3F50C19B" w14:textId="1E1FB018" w:rsidR="00D619EA" w:rsidRPr="008F3DE8" w:rsidRDefault="00243167" w:rsidP="008F3DE8">
      <w:pPr>
        <w:pStyle w:val="Heading2"/>
      </w:pPr>
      <w:bookmarkStart w:id="3" w:name="_Toc263367022"/>
      <w:r w:rsidRPr="008F3DE8">
        <w:t>Nombre del E</w:t>
      </w:r>
      <w:r w:rsidR="00D619EA" w:rsidRPr="008F3DE8">
        <w:t>quipo</w:t>
      </w:r>
      <w:bookmarkEnd w:id="3"/>
    </w:p>
    <w:p w14:paraId="18202FCD" w14:textId="24B98711" w:rsidR="00D619EA" w:rsidRPr="00F214F2" w:rsidRDefault="00D619EA" w:rsidP="00F214F2">
      <w:pPr>
        <w:pStyle w:val="BodyText"/>
        <w:rPr>
          <w:rFonts w:cs="Arial"/>
          <w:szCs w:val="22"/>
          <w:lang w:val="en-US"/>
        </w:rPr>
      </w:pPr>
      <w:r w:rsidRPr="00F214F2">
        <w:rPr>
          <w:rFonts w:cs="Arial"/>
          <w:szCs w:val="22"/>
          <w:lang w:val="en-US"/>
        </w:rPr>
        <w:t>El nombre de nuestro es: WAPI Aplicaciones Inteligentes.</w:t>
      </w:r>
      <w:r w:rsidR="000B09B7">
        <w:rPr>
          <w:rFonts w:cs="Arial"/>
          <w:szCs w:val="22"/>
          <w:lang w:val="en-US"/>
        </w:rPr>
        <w:t xml:space="preserve"> </w:t>
      </w:r>
    </w:p>
    <w:p w14:paraId="7411C3E0" w14:textId="77777777" w:rsidR="007C5D18" w:rsidRPr="00F214F2" w:rsidRDefault="007C5D18" w:rsidP="00F214F2">
      <w:pPr>
        <w:pStyle w:val="BodyText"/>
        <w:rPr>
          <w:rFonts w:cs="Arial"/>
          <w:szCs w:val="22"/>
          <w:lang w:val="en-US"/>
        </w:rPr>
      </w:pPr>
    </w:p>
    <w:p w14:paraId="04283DB2" w14:textId="7E91D25B" w:rsidR="00D619EA" w:rsidRDefault="00243167" w:rsidP="00B84AFA">
      <w:pPr>
        <w:pStyle w:val="Heading2"/>
      </w:pPr>
      <w:bookmarkStart w:id="4" w:name="_Toc263367023"/>
      <w:r>
        <w:t>Logotipo del E</w:t>
      </w:r>
      <w:r w:rsidR="00D619EA" w:rsidRPr="00F214F2">
        <w:t>quipo</w:t>
      </w:r>
      <w:bookmarkEnd w:id="4"/>
    </w:p>
    <w:p w14:paraId="54CBDC98" w14:textId="45C02A92" w:rsidR="006C6323" w:rsidRPr="00F214F2" w:rsidRDefault="006C6323" w:rsidP="006C6323">
      <w:pPr>
        <w:jc w:val="center"/>
      </w:pPr>
      <w:r>
        <w:rPr>
          <w:noProof/>
          <w:lang w:val="en-US"/>
        </w:rPr>
        <w:drawing>
          <wp:inline distT="0" distB="0" distL="0" distR="0" wp14:anchorId="5CB32CB9" wp14:editId="5FE7706A">
            <wp:extent cx="3783988" cy="211963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30" cy="212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9415" w14:textId="77777777" w:rsidR="00D619EA" w:rsidRPr="00F214F2" w:rsidRDefault="00D619EA" w:rsidP="008F3DE8">
      <w:pPr>
        <w:pStyle w:val="Heading2"/>
      </w:pPr>
      <w:bookmarkStart w:id="5" w:name="_Toc263367024"/>
      <w:r w:rsidRPr="00F214F2">
        <w:lastRenderedPageBreak/>
        <w:t>Misión</w:t>
      </w:r>
      <w:bookmarkEnd w:id="5"/>
    </w:p>
    <w:p w14:paraId="4DE4A8DE" w14:textId="77777777" w:rsidR="00D619EA" w:rsidRPr="00F214F2" w:rsidRDefault="00D619EA" w:rsidP="00F214F2">
      <w:pPr>
        <w:pStyle w:val="BodyText"/>
        <w:rPr>
          <w:rFonts w:cs="Arial"/>
          <w:szCs w:val="22"/>
          <w:lang w:val="en-US"/>
        </w:rPr>
      </w:pPr>
      <w:r w:rsidRPr="00F214F2">
        <w:rPr>
          <w:rFonts w:cs="Arial"/>
          <w:szCs w:val="22"/>
          <w:lang w:val="en-US"/>
        </w:rPr>
        <w:t>Somos una empresa costarricense dedicada al desarrollo de aplicaciones web que busca la excelencia y calidad en nuestros servicios así como el crecimiento integral de nuestros colaboradores. Nos anticipamos a las necesidades de nuestros clientes buscando superar sus expectativas.</w:t>
      </w:r>
    </w:p>
    <w:p w14:paraId="582F322D" w14:textId="77777777" w:rsidR="00D619EA" w:rsidRDefault="00D619EA" w:rsidP="00F214F2">
      <w:pPr>
        <w:pStyle w:val="BodyText"/>
        <w:rPr>
          <w:rFonts w:cs="Arial"/>
          <w:szCs w:val="22"/>
        </w:rPr>
      </w:pPr>
    </w:p>
    <w:p w14:paraId="68946AF9" w14:textId="77777777" w:rsidR="007C5D18" w:rsidRPr="00F214F2" w:rsidRDefault="007C5D18" w:rsidP="00F214F2">
      <w:pPr>
        <w:pStyle w:val="BodyText"/>
        <w:rPr>
          <w:rFonts w:cs="Arial"/>
          <w:szCs w:val="22"/>
        </w:rPr>
      </w:pPr>
    </w:p>
    <w:p w14:paraId="25A4C6E9" w14:textId="77777777" w:rsidR="00D619EA" w:rsidRPr="00F214F2" w:rsidRDefault="00D619EA" w:rsidP="008F3DE8">
      <w:pPr>
        <w:pStyle w:val="Heading2"/>
      </w:pPr>
      <w:bookmarkStart w:id="6" w:name="_Toc263367025"/>
      <w:r w:rsidRPr="00F214F2">
        <w:t>Visión</w:t>
      </w:r>
      <w:bookmarkEnd w:id="6"/>
    </w:p>
    <w:p w14:paraId="3D6F94F6" w14:textId="77777777" w:rsidR="00D619EA" w:rsidRPr="00F214F2" w:rsidRDefault="00D619EA" w:rsidP="00B84AFA">
      <w:pPr>
        <w:rPr>
          <w:lang w:val="en-US"/>
        </w:rPr>
      </w:pPr>
      <w:r w:rsidRPr="00F214F2">
        <w:rPr>
          <w:lang w:val="en-US"/>
        </w:rPr>
        <w:t>Nuestra visión es ser reconocidos internacionalmente por nuestro liderazgo y compromiso en el desarrollo de aplicaciones web ofreciendo productos y servicios innovadores con estándares de alta calidad, colaborando así con el crecimiento económico de la sociedad costarricense.</w:t>
      </w:r>
    </w:p>
    <w:p w14:paraId="7A47E27A" w14:textId="77777777" w:rsidR="005F685C" w:rsidRDefault="005F685C" w:rsidP="00B84AFA">
      <w:pPr>
        <w:rPr>
          <w:lang w:val="en-US"/>
        </w:rPr>
      </w:pPr>
    </w:p>
    <w:p w14:paraId="20D8C360" w14:textId="77777777" w:rsidR="007C5D18" w:rsidRPr="00F214F2" w:rsidRDefault="007C5D18" w:rsidP="00B84AFA">
      <w:pPr>
        <w:rPr>
          <w:lang w:val="en-US"/>
        </w:rPr>
      </w:pPr>
    </w:p>
    <w:p w14:paraId="7CB283AB" w14:textId="77777777" w:rsidR="00D619EA" w:rsidRPr="00F214F2" w:rsidRDefault="00D619EA" w:rsidP="008F3DE8">
      <w:pPr>
        <w:pStyle w:val="Heading2"/>
      </w:pPr>
      <w:bookmarkStart w:id="7" w:name="_Toc263367026"/>
      <w:r w:rsidRPr="00F214F2">
        <w:t>Valores</w:t>
      </w:r>
      <w:bookmarkEnd w:id="7"/>
    </w:p>
    <w:p w14:paraId="6772434F" w14:textId="77777777" w:rsidR="00D619EA" w:rsidRPr="00F214F2" w:rsidRDefault="00D619EA" w:rsidP="00B84AFA"/>
    <w:p w14:paraId="258D2835" w14:textId="77777777" w:rsidR="00D619EA" w:rsidRPr="008F3DE8" w:rsidRDefault="00D619EA" w:rsidP="008F3DE8">
      <w:pPr>
        <w:pStyle w:val="Heading3"/>
      </w:pPr>
      <w:bookmarkStart w:id="8" w:name="_Toc263367027"/>
      <w:r w:rsidRPr="008F3DE8">
        <w:t>Responsabilidad</w:t>
      </w:r>
      <w:bookmarkEnd w:id="8"/>
    </w:p>
    <w:p w14:paraId="334C526B" w14:textId="77777777" w:rsidR="00D619EA" w:rsidRPr="00F214F2" w:rsidRDefault="00D619EA" w:rsidP="00B84AFA">
      <w:r w:rsidRPr="00F214F2">
        <w:t>Para dar el mejor servicio a nuestros clientes priorizamos la responsabilidad en todas y cada una de las acciones realizadas por nuestros miembros. No hay labor sin importancia, la responsabilidad para con los clientes es uno de nuestros pilares.</w:t>
      </w:r>
    </w:p>
    <w:p w14:paraId="1202B28F" w14:textId="77777777" w:rsidR="00D619EA" w:rsidRPr="00F214F2" w:rsidRDefault="00D619EA" w:rsidP="00B84AFA"/>
    <w:p w14:paraId="643FB844" w14:textId="64A51C33" w:rsidR="005F685C" w:rsidRPr="00F214F2" w:rsidRDefault="005F685C" w:rsidP="008F3DE8">
      <w:pPr>
        <w:pStyle w:val="Heading3"/>
      </w:pPr>
      <w:bookmarkStart w:id="9" w:name="_Toc263367028"/>
      <w:r w:rsidRPr="00F214F2">
        <w:t>Innovación</w:t>
      </w:r>
      <w:bookmarkEnd w:id="9"/>
    </w:p>
    <w:p w14:paraId="4E02F43F" w14:textId="2BB41810" w:rsidR="005F685C" w:rsidRPr="00F214F2" w:rsidRDefault="00F725C1" w:rsidP="00B84AFA">
      <w:r w:rsidRPr="00F725C1">
        <w:t>Creemos que la innovación es una respuesta eficiente a una necesidad latente. Nos mantenemos en constante actualización sin embargo no necesariamente innovación es sinónimo de avance tecnológico. Nuestro propósito es crear soluciones que sobrepasen las expectativas de nuestros clientes</w:t>
      </w:r>
      <w:r w:rsidR="005F685C" w:rsidRPr="00F214F2">
        <w:t>.</w:t>
      </w:r>
    </w:p>
    <w:p w14:paraId="0C88C9B4" w14:textId="77777777" w:rsidR="00D619EA" w:rsidRPr="00F214F2" w:rsidRDefault="00D619EA" w:rsidP="008F3DE8">
      <w:pPr>
        <w:pStyle w:val="Heading3"/>
      </w:pPr>
      <w:bookmarkStart w:id="10" w:name="_Toc263367029"/>
      <w:r w:rsidRPr="00F214F2">
        <w:lastRenderedPageBreak/>
        <w:t>Excelencia</w:t>
      </w:r>
      <w:bookmarkEnd w:id="10"/>
    </w:p>
    <w:p w14:paraId="76AEC93E" w14:textId="77777777" w:rsidR="00D619EA" w:rsidRPr="00F214F2" w:rsidRDefault="00D619EA" w:rsidP="00B84AFA">
      <w:pPr>
        <w:rPr>
          <w:lang w:val="en-US"/>
        </w:rPr>
      </w:pPr>
      <w:r w:rsidRPr="00F214F2">
        <w:rPr>
          <w:lang w:val="en-US"/>
        </w:rPr>
        <w:t>Nuestro pilar fundamental es la excelencia. La principal motivación en WAPI es superarnos a nosotros mismos y conseguir con cada trabajo la total satisfacción del cliente mediante la revisión  y la mejora continua.</w:t>
      </w:r>
    </w:p>
    <w:p w14:paraId="2CCAE97B" w14:textId="77777777" w:rsidR="00B84AFA" w:rsidRPr="00F214F2" w:rsidRDefault="00B84AFA" w:rsidP="00B84AFA"/>
    <w:p w14:paraId="6EC22836" w14:textId="77777777" w:rsidR="00D619EA" w:rsidRPr="00F214F2" w:rsidRDefault="00D619EA" w:rsidP="008F3DE8">
      <w:pPr>
        <w:pStyle w:val="Heading3"/>
      </w:pPr>
      <w:bookmarkStart w:id="11" w:name="_Toc263367030"/>
      <w:r w:rsidRPr="00F214F2">
        <w:t>Pro actividad</w:t>
      </w:r>
      <w:bookmarkEnd w:id="11"/>
    </w:p>
    <w:p w14:paraId="39D72600" w14:textId="77777777" w:rsidR="00D619EA" w:rsidRPr="00F214F2" w:rsidRDefault="00D619EA" w:rsidP="00B84AFA">
      <w:pPr>
        <w:rPr>
          <w:lang w:val="en-US"/>
        </w:rPr>
      </w:pPr>
      <w:r w:rsidRPr="00F214F2">
        <w:rPr>
          <w:lang w:val="en-US"/>
        </w:rPr>
        <w:t>Proactividad porque en WAPI queremos que cada uno de nuestros empleados tengan iniciativa y control activo sobre sus decisiones. Sin importar las circunstancias y el contexto, primero están el trabajo y los valores de la empresa.</w:t>
      </w:r>
    </w:p>
    <w:p w14:paraId="36CC0973" w14:textId="77777777" w:rsidR="007C5D18" w:rsidRPr="00F214F2" w:rsidRDefault="007C5D18" w:rsidP="00B84AFA">
      <w:pPr>
        <w:rPr>
          <w:lang w:val="en-US"/>
        </w:rPr>
      </w:pPr>
    </w:p>
    <w:p w14:paraId="6ED579A2" w14:textId="77777777" w:rsidR="00D619EA" w:rsidRPr="00F214F2" w:rsidRDefault="00D619EA" w:rsidP="008F3DE8">
      <w:pPr>
        <w:pStyle w:val="Heading3"/>
      </w:pPr>
      <w:bookmarkStart w:id="12" w:name="_Toc263367031"/>
      <w:r w:rsidRPr="00F214F2">
        <w:t>Trabajo en equipo</w:t>
      </w:r>
      <w:bookmarkEnd w:id="12"/>
    </w:p>
    <w:p w14:paraId="64CD3102" w14:textId="7F6BEF9E" w:rsidR="00D619EA" w:rsidRDefault="00D619EA" w:rsidP="00F214F2">
      <w:pPr>
        <w:pStyle w:val="BodyText"/>
        <w:rPr>
          <w:rFonts w:cs="Arial"/>
          <w:szCs w:val="22"/>
          <w:lang w:val="en-US"/>
        </w:rPr>
      </w:pPr>
      <w:r w:rsidRPr="00F214F2">
        <w:rPr>
          <w:rFonts w:cs="Arial"/>
          <w:szCs w:val="22"/>
          <w:lang w:val="en-US"/>
        </w:rPr>
        <w:t>En nuestra empresa es necesario el trabajo en equipo sobre el trabajo en grupo. Cada miembro de WAPI es parte fundamental de un equipo que trabaja en armonía y con un fin en común.</w:t>
      </w:r>
    </w:p>
    <w:p w14:paraId="4C9356DF" w14:textId="77777777" w:rsidR="007C5D18" w:rsidRPr="00F214F2" w:rsidRDefault="007C5D18" w:rsidP="00F214F2">
      <w:pPr>
        <w:pStyle w:val="BodyText"/>
        <w:rPr>
          <w:rFonts w:cs="Arial"/>
          <w:szCs w:val="22"/>
          <w:lang w:val="en-US"/>
        </w:rPr>
      </w:pPr>
    </w:p>
    <w:p w14:paraId="2EDE1210" w14:textId="77777777" w:rsidR="00D619EA" w:rsidRPr="00F214F2" w:rsidRDefault="00D619EA" w:rsidP="008F3DE8">
      <w:pPr>
        <w:pStyle w:val="Heading3"/>
      </w:pPr>
      <w:bookmarkStart w:id="13" w:name="_Toc263367032"/>
      <w:r w:rsidRPr="00F214F2">
        <w:t>Tolerancia</w:t>
      </w:r>
      <w:bookmarkEnd w:id="13"/>
    </w:p>
    <w:p w14:paraId="4B3F2E99" w14:textId="7D541519" w:rsidR="005F685C" w:rsidRDefault="00D619EA" w:rsidP="00F214F2">
      <w:pPr>
        <w:pStyle w:val="BodyText"/>
        <w:rPr>
          <w:rFonts w:cs="Arial"/>
          <w:szCs w:val="22"/>
          <w:lang w:val="en-US"/>
        </w:rPr>
      </w:pPr>
      <w:r w:rsidRPr="00F214F2">
        <w:rPr>
          <w:rFonts w:cs="Arial"/>
          <w:szCs w:val="22"/>
          <w:lang w:val="en-US"/>
        </w:rPr>
        <w:t>La informática y el desarrollo de software no es ajeno al resto del mundo. Respetamos las diferencias e inculcamos la tolerancia en las relaciones al interior y al exterior de WAPI porque creemos que la pluralidad enriquece nuestros servicios.</w:t>
      </w:r>
    </w:p>
    <w:p w14:paraId="1DBA6DA0" w14:textId="77777777" w:rsidR="00C26B2F" w:rsidRDefault="00C26B2F" w:rsidP="00F214F2">
      <w:pPr>
        <w:pStyle w:val="BodyText"/>
        <w:rPr>
          <w:rFonts w:cs="Arial"/>
          <w:szCs w:val="22"/>
          <w:lang w:val="en-US"/>
        </w:rPr>
      </w:pPr>
    </w:p>
    <w:p w14:paraId="57993572" w14:textId="3C195CF3" w:rsidR="00957116" w:rsidRDefault="00957116">
      <w:pPr>
        <w:spacing w:after="0" w:line="240" w:lineRule="auto"/>
        <w:jc w:val="left"/>
        <w:rPr>
          <w:b/>
          <w:iCs/>
          <w:sz w:val="24"/>
          <w:szCs w:val="20"/>
        </w:rPr>
      </w:pPr>
    </w:p>
    <w:p w14:paraId="7BEB4D28" w14:textId="51E84B2F" w:rsidR="00957116" w:rsidRPr="00957116" w:rsidRDefault="00957116" w:rsidP="00F214F2">
      <w:pPr>
        <w:pStyle w:val="Heading2"/>
        <w:rPr>
          <w:rFonts w:cs="Arial"/>
          <w:szCs w:val="22"/>
          <w:lang w:val="en-US"/>
        </w:rPr>
      </w:pPr>
      <w:bookmarkStart w:id="14" w:name="_Toc263367033"/>
      <w:r>
        <w:t>Nombre del Producto</w:t>
      </w:r>
      <w:bookmarkEnd w:id="14"/>
    </w:p>
    <w:p w14:paraId="078B5303" w14:textId="56E965AE" w:rsidR="00C26B2F" w:rsidRDefault="00957116" w:rsidP="00F214F2">
      <w:pPr>
        <w:pStyle w:val="BodyText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El nombre de nuestro producto es: Gestor Inteligente de Citas (G.I.C.).</w:t>
      </w:r>
    </w:p>
    <w:p w14:paraId="06FC592F" w14:textId="77777777" w:rsidR="00C26B2F" w:rsidRDefault="00C26B2F" w:rsidP="00F214F2">
      <w:pPr>
        <w:pStyle w:val="BodyText"/>
        <w:rPr>
          <w:rFonts w:cs="Arial"/>
          <w:szCs w:val="22"/>
          <w:lang w:val="en-US"/>
        </w:rPr>
      </w:pPr>
    </w:p>
    <w:p w14:paraId="6A934A16" w14:textId="77777777" w:rsidR="000E769B" w:rsidRPr="00F214F2" w:rsidRDefault="000E769B" w:rsidP="00F214F2">
      <w:pPr>
        <w:pStyle w:val="BodyText"/>
        <w:rPr>
          <w:rFonts w:cs="Arial"/>
          <w:szCs w:val="22"/>
          <w:lang w:val="en-US"/>
        </w:rPr>
      </w:pPr>
    </w:p>
    <w:p w14:paraId="0BBCE649" w14:textId="31AA460A" w:rsidR="005F685C" w:rsidRDefault="00F214F2" w:rsidP="008F3DE8">
      <w:pPr>
        <w:pStyle w:val="Heading2"/>
      </w:pPr>
      <w:bookmarkStart w:id="15" w:name="_Toc263367034"/>
      <w:r>
        <w:lastRenderedPageBreak/>
        <w:t>Detalle de los Integrantes</w:t>
      </w:r>
      <w:bookmarkEnd w:id="15"/>
    </w:p>
    <w:p w14:paraId="6C4DAB85" w14:textId="22D36CA6" w:rsidR="00F214F2" w:rsidRDefault="001E7112" w:rsidP="00F214F2">
      <w:pPr>
        <w:pStyle w:val="BodyText"/>
      </w:pPr>
      <w:r>
        <w:t>Los integrates de nuestro equipo son (por orden alfabético):</w:t>
      </w:r>
    </w:p>
    <w:p w14:paraId="509F89D9" w14:textId="77777777" w:rsidR="00C26B2F" w:rsidRDefault="00C26B2F" w:rsidP="00F214F2">
      <w:pPr>
        <w:pStyle w:val="BodyText"/>
      </w:pPr>
    </w:p>
    <w:p w14:paraId="59C11AC2" w14:textId="541FAC1C" w:rsidR="00C26B2F" w:rsidRPr="00504906" w:rsidRDefault="00C26B2F" w:rsidP="008F3DE8">
      <w:pPr>
        <w:pStyle w:val="Heading3"/>
      </w:pPr>
      <w:bookmarkStart w:id="16" w:name="_Toc263367035"/>
      <w:r w:rsidRPr="00504906">
        <w:t>Javier Barboza</w:t>
      </w:r>
      <w:r w:rsidR="0009647C">
        <w:t xml:space="preserve"> Solís</w:t>
      </w:r>
      <w:bookmarkEnd w:id="16"/>
    </w:p>
    <w:p w14:paraId="602C60F0" w14:textId="0C4DB989" w:rsidR="00C26B2F" w:rsidRPr="00C26B2F" w:rsidRDefault="00C26B2F" w:rsidP="00C26B2F">
      <w:pPr>
        <w:pStyle w:val="BodyText"/>
        <w:rPr>
          <w:lang w:val="en-US"/>
        </w:rPr>
      </w:pPr>
      <w:r w:rsidRPr="00C26B2F">
        <w:rPr>
          <w:lang w:val="en-US"/>
        </w:rPr>
        <w:t xml:space="preserve">Correo electrónico: </w:t>
      </w:r>
      <w:r>
        <w:rPr>
          <w:lang w:val="en-US"/>
        </w:rPr>
        <w:tab/>
      </w:r>
      <w:r w:rsidRPr="00C26B2F">
        <w:rPr>
          <w:lang w:val="en-US"/>
        </w:rPr>
        <w:t>jhavierb@gmail.com</w:t>
      </w:r>
    </w:p>
    <w:p w14:paraId="218FB693" w14:textId="1CD37E8F" w:rsidR="00C26B2F" w:rsidRPr="00C26B2F" w:rsidRDefault="00C26B2F" w:rsidP="00C26B2F">
      <w:pPr>
        <w:pStyle w:val="BodyText"/>
        <w:rPr>
          <w:lang w:val="en-US"/>
        </w:rPr>
      </w:pPr>
      <w:r w:rsidRPr="00C26B2F">
        <w:rPr>
          <w:lang w:val="en-US"/>
        </w:rPr>
        <w:t xml:space="preserve">Teléfono: </w:t>
      </w:r>
      <w:r>
        <w:rPr>
          <w:lang w:val="en-US"/>
        </w:rPr>
        <w:tab/>
      </w:r>
      <w:r>
        <w:rPr>
          <w:lang w:val="en-US"/>
        </w:rPr>
        <w:tab/>
      </w:r>
      <w:r w:rsidRPr="00C26B2F">
        <w:rPr>
          <w:lang w:val="en-US"/>
        </w:rPr>
        <w:t>8341-3819.</w:t>
      </w:r>
    </w:p>
    <w:p w14:paraId="215BE1A6" w14:textId="78AAF9DB" w:rsidR="00C26B2F" w:rsidRPr="00C26B2F" w:rsidRDefault="00C26B2F" w:rsidP="00C26B2F">
      <w:pPr>
        <w:pStyle w:val="BodyText"/>
        <w:rPr>
          <w:lang w:val="en-US"/>
        </w:rPr>
      </w:pPr>
      <w:r w:rsidRPr="00C26B2F">
        <w:rPr>
          <w:lang w:val="en-US"/>
        </w:rPr>
        <w:t>Dirección:</w:t>
      </w:r>
      <w:r>
        <w:rPr>
          <w:lang w:val="en-US"/>
        </w:rPr>
        <w:tab/>
      </w:r>
      <w:r>
        <w:rPr>
          <w:lang w:val="en-US"/>
        </w:rPr>
        <w:tab/>
      </w:r>
      <w:r w:rsidRPr="00C26B2F">
        <w:rPr>
          <w:lang w:val="en-US"/>
        </w:rPr>
        <w:t>San Rafael Abajo Desamparados.</w:t>
      </w:r>
    </w:p>
    <w:p w14:paraId="711D57BD" w14:textId="77777777" w:rsidR="00C26B2F" w:rsidRPr="00C26B2F" w:rsidRDefault="00C26B2F" w:rsidP="00C26B2F">
      <w:pPr>
        <w:pStyle w:val="BodyText"/>
        <w:rPr>
          <w:lang w:val="en-US"/>
        </w:rPr>
      </w:pPr>
      <w:r w:rsidRPr="00C26B2F">
        <w:rPr>
          <w:lang w:val="en-US"/>
        </w:rPr>
        <w:t>Fortalezas</w:t>
      </w:r>
    </w:p>
    <w:p w14:paraId="0DBBE7B9" w14:textId="77777777" w:rsidR="00C26B2F" w:rsidRPr="00C26B2F" w:rsidRDefault="00C26B2F" w:rsidP="00EC6E5E">
      <w:pPr>
        <w:pStyle w:val="BodyText"/>
        <w:numPr>
          <w:ilvl w:val="0"/>
          <w:numId w:val="8"/>
        </w:numPr>
        <w:rPr>
          <w:lang w:val="en-US"/>
        </w:rPr>
      </w:pPr>
      <w:r w:rsidRPr="00C26B2F">
        <w:rPr>
          <w:lang w:val="en-US"/>
        </w:rPr>
        <w:t>Abierto a los cambios.</w:t>
      </w:r>
    </w:p>
    <w:p w14:paraId="7CB553A2" w14:textId="77777777" w:rsidR="00C26B2F" w:rsidRPr="00C26B2F" w:rsidRDefault="00C26B2F" w:rsidP="00EC6E5E">
      <w:pPr>
        <w:pStyle w:val="BodyText"/>
        <w:numPr>
          <w:ilvl w:val="0"/>
          <w:numId w:val="8"/>
        </w:numPr>
        <w:rPr>
          <w:lang w:val="en-US"/>
        </w:rPr>
      </w:pPr>
      <w:r w:rsidRPr="00C26B2F">
        <w:rPr>
          <w:lang w:val="en-US"/>
        </w:rPr>
        <w:t>Capacidad de aprender.</w:t>
      </w:r>
    </w:p>
    <w:p w14:paraId="53566D3B" w14:textId="77777777" w:rsidR="00C26B2F" w:rsidRPr="00C26B2F" w:rsidRDefault="00C26B2F" w:rsidP="00EC6E5E">
      <w:pPr>
        <w:pStyle w:val="BodyText"/>
        <w:numPr>
          <w:ilvl w:val="0"/>
          <w:numId w:val="8"/>
        </w:numPr>
        <w:rPr>
          <w:lang w:val="en-US"/>
        </w:rPr>
      </w:pPr>
      <w:r w:rsidRPr="00C26B2F">
        <w:rPr>
          <w:lang w:val="en-US"/>
        </w:rPr>
        <w:t>Proactivo.</w:t>
      </w:r>
    </w:p>
    <w:p w14:paraId="35A9422E" w14:textId="20E28BE7" w:rsidR="00C26B2F" w:rsidRPr="00C26B2F" w:rsidRDefault="00C26B2F" w:rsidP="00EC6E5E">
      <w:pPr>
        <w:pStyle w:val="BodyText"/>
        <w:numPr>
          <w:ilvl w:val="0"/>
          <w:numId w:val="8"/>
        </w:numPr>
        <w:rPr>
          <w:lang w:val="en-US"/>
        </w:rPr>
      </w:pPr>
      <w:r>
        <w:rPr>
          <w:lang w:val="en-US"/>
        </w:rPr>
        <w:t>Empatía.</w:t>
      </w:r>
    </w:p>
    <w:p w14:paraId="395CBF12" w14:textId="77777777" w:rsidR="00C26B2F" w:rsidRPr="00C26B2F" w:rsidRDefault="00C26B2F" w:rsidP="00EC6E5E">
      <w:pPr>
        <w:pStyle w:val="BodyText"/>
        <w:numPr>
          <w:ilvl w:val="0"/>
          <w:numId w:val="8"/>
        </w:numPr>
        <w:rPr>
          <w:lang w:val="en-US"/>
        </w:rPr>
      </w:pPr>
      <w:r w:rsidRPr="00C26B2F">
        <w:rPr>
          <w:lang w:val="en-US"/>
        </w:rPr>
        <w:t>Luchador.</w:t>
      </w:r>
    </w:p>
    <w:p w14:paraId="361ADFA5" w14:textId="77777777" w:rsidR="00C26B2F" w:rsidRPr="00C26B2F" w:rsidRDefault="00C26B2F" w:rsidP="00C26B2F">
      <w:pPr>
        <w:pStyle w:val="BodyText"/>
        <w:rPr>
          <w:lang w:val="en-US"/>
        </w:rPr>
      </w:pPr>
      <w:r w:rsidRPr="00C26B2F">
        <w:rPr>
          <w:lang w:val="en-US"/>
        </w:rPr>
        <w:t>Debilidades</w:t>
      </w:r>
    </w:p>
    <w:p w14:paraId="40028912" w14:textId="77777777" w:rsidR="00C26B2F" w:rsidRPr="00C26B2F" w:rsidRDefault="00C26B2F" w:rsidP="00EC6E5E">
      <w:pPr>
        <w:pStyle w:val="BodyText"/>
        <w:numPr>
          <w:ilvl w:val="0"/>
          <w:numId w:val="9"/>
        </w:numPr>
        <w:rPr>
          <w:lang w:val="en-US"/>
        </w:rPr>
      </w:pPr>
      <w:r w:rsidRPr="00C26B2F">
        <w:rPr>
          <w:lang w:val="en-US"/>
        </w:rPr>
        <w:t>Timidez.</w:t>
      </w:r>
    </w:p>
    <w:p w14:paraId="3C513FFF" w14:textId="77777777" w:rsidR="00C26B2F" w:rsidRPr="00C26B2F" w:rsidRDefault="00C26B2F" w:rsidP="00EC6E5E">
      <w:pPr>
        <w:pStyle w:val="BodyText"/>
        <w:numPr>
          <w:ilvl w:val="0"/>
          <w:numId w:val="9"/>
        </w:numPr>
        <w:rPr>
          <w:lang w:val="en-US"/>
        </w:rPr>
      </w:pPr>
      <w:r w:rsidRPr="00C26B2F">
        <w:rPr>
          <w:lang w:val="en-US"/>
        </w:rPr>
        <w:t>Hablar ante un público.</w:t>
      </w:r>
    </w:p>
    <w:p w14:paraId="1410E5EB" w14:textId="77777777" w:rsidR="00C26B2F" w:rsidRPr="00C26B2F" w:rsidRDefault="00C26B2F" w:rsidP="00EC6E5E">
      <w:pPr>
        <w:pStyle w:val="BodyText"/>
        <w:numPr>
          <w:ilvl w:val="0"/>
          <w:numId w:val="9"/>
        </w:numPr>
        <w:rPr>
          <w:lang w:val="en-US"/>
        </w:rPr>
      </w:pPr>
      <w:r w:rsidRPr="00C26B2F">
        <w:rPr>
          <w:lang w:val="en-US"/>
        </w:rPr>
        <w:t>Desconfianza.</w:t>
      </w:r>
    </w:p>
    <w:p w14:paraId="67511866" w14:textId="77777777" w:rsidR="00C26B2F" w:rsidRPr="00C26B2F" w:rsidRDefault="00C26B2F" w:rsidP="00EC6E5E">
      <w:pPr>
        <w:pStyle w:val="BodyText"/>
        <w:numPr>
          <w:ilvl w:val="0"/>
          <w:numId w:val="9"/>
        </w:numPr>
        <w:rPr>
          <w:lang w:val="en-US"/>
        </w:rPr>
      </w:pPr>
      <w:r w:rsidRPr="00C26B2F">
        <w:rPr>
          <w:lang w:val="en-US"/>
        </w:rPr>
        <w:t>Poco organizado.</w:t>
      </w:r>
    </w:p>
    <w:p w14:paraId="2D21EB74" w14:textId="2E1DD7E3" w:rsidR="00C26B2F" w:rsidRPr="00C26B2F" w:rsidRDefault="00C26B2F" w:rsidP="00C26B2F">
      <w:pPr>
        <w:pStyle w:val="BodyText"/>
        <w:rPr>
          <w:lang w:val="en-US"/>
        </w:rPr>
      </w:pPr>
      <w:r w:rsidRPr="00C26B2F">
        <w:rPr>
          <w:lang w:val="en-US"/>
        </w:rPr>
        <w:t xml:space="preserve">Rol asignado: </w:t>
      </w:r>
      <w:r>
        <w:rPr>
          <w:lang w:val="en-US"/>
        </w:rPr>
        <w:tab/>
      </w:r>
      <w:r>
        <w:rPr>
          <w:lang w:val="en-US"/>
        </w:rPr>
        <w:tab/>
      </w:r>
      <w:r w:rsidRPr="00C26B2F">
        <w:rPr>
          <w:lang w:val="en-US"/>
        </w:rPr>
        <w:t>Planeación.</w:t>
      </w:r>
    </w:p>
    <w:p w14:paraId="7C278A7D" w14:textId="77777777" w:rsidR="000E769B" w:rsidRDefault="000E769B" w:rsidP="000E769B"/>
    <w:p w14:paraId="4C85EB5A" w14:textId="77777777" w:rsidR="000E769B" w:rsidRDefault="000E769B">
      <w:pPr>
        <w:spacing w:after="0" w:line="240" w:lineRule="auto"/>
        <w:jc w:val="left"/>
        <w:rPr>
          <w:b/>
          <w:i/>
          <w:iCs/>
          <w:szCs w:val="22"/>
          <w:lang w:val="en-US"/>
        </w:rPr>
      </w:pPr>
      <w:r>
        <w:br w:type="page"/>
      </w:r>
    </w:p>
    <w:p w14:paraId="4E9D6BFC" w14:textId="13F8D812" w:rsidR="00504906" w:rsidRPr="00A47C93" w:rsidRDefault="00504906" w:rsidP="008F3DE8">
      <w:pPr>
        <w:pStyle w:val="Heading3"/>
      </w:pPr>
      <w:bookmarkStart w:id="17" w:name="_Toc263367036"/>
      <w:r w:rsidRPr="00A47C93">
        <w:lastRenderedPageBreak/>
        <w:t>Jose Cerdas González</w:t>
      </w:r>
      <w:bookmarkEnd w:id="17"/>
    </w:p>
    <w:p w14:paraId="41B78CFC" w14:textId="77777777" w:rsidR="008F3DE8" w:rsidRDefault="008F3DE8" w:rsidP="00504906">
      <w:pPr>
        <w:pStyle w:val="BodyText"/>
        <w:rPr>
          <w:lang w:val="en-US"/>
        </w:rPr>
      </w:pPr>
    </w:p>
    <w:p w14:paraId="08448A07" w14:textId="11332287" w:rsidR="00504906" w:rsidRPr="00504906" w:rsidRDefault="00504906" w:rsidP="00504906">
      <w:pPr>
        <w:pStyle w:val="BodyText"/>
        <w:rPr>
          <w:lang w:val="en-US"/>
        </w:rPr>
      </w:pPr>
      <w:r w:rsidRPr="00504906">
        <w:rPr>
          <w:lang w:val="en-US"/>
        </w:rPr>
        <w:t xml:space="preserve">Correo electrónico: </w:t>
      </w:r>
      <w:r>
        <w:rPr>
          <w:lang w:val="en-US"/>
        </w:rPr>
        <w:tab/>
      </w:r>
      <w:r w:rsidRPr="00504906">
        <w:rPr>
          <w:lang w:val="en-US"/>
        </w:rPr>
        <w:t>jo_cego@hotmail.com</w:t>
      </w:r>
    </w:p>
    <w:p w14:paraId="486FDC19" w14:textId="71C03E2D" w:rsidR="00504906" w:rsidRPr="00504906" w:rsidRDefault="00504906" w:rsidP="00504906">
      <w:pPr>
        <w:pStyle w:val="BodyText"/>
        <w:rPr>
          <w:lang w:val="en-US"/>
        </w:rPr>
      </w:pPr>
      <w:r w:rsidRPr="00504906">
        <w:rPr>
          <w:lang w:val="en-US"/>
        </w:rPr>
        <w:t xml:space="preserve">Teléfono: </w:t>
      </w:r>
      <w:r>
        <w:rPr>
          <w:lang w:val="en-US"/>
        </w:rPr>
        <w:tab/>
      </w:r>
      <w:r>
        <w:rPr>
          <w:lang w:val="en-US"/>
        </w:rPr>
        <w:tab/>
      </w:r>
      <w:r w:rsidRPr="00504906">
        <w:rPr>
          <w:lang w:val="en-US"/>
        </w:rPr>
        <w:t>7013-7933</w:t>
      </w:r>
    </w:p>
    <w:p w14:paraId="065B95B5" w14:textId="771E39D5" w:rsidR="00504906" w:rsidRPr="00504906" w:rsidRDefault="00504906" w:rsidP="00504906">
      <w:pPr>
        <w:pStyle w:val="BodyText"/>
        <w:rPr>
          <w:lang w:val="en-US"/>
        </w:rPr>
      </w:pPr>
      <w:r w:rsidRPr="00504906">
        <w:rPr>
          <w:lang w:val="en-US"/>
        </w:rPr>
        <w:t xml:space="preserve">Dirección: </w:t>
      </w:r>
      <w:r>
        <w:rPr>
          <w:lang w:val="en-US"/>
        </w:rPr>
        <w:tab/>
      </w:r>
      <w:r>
        <w:rPr>
          <w:lang w:val="en-US"/>
        </w:rPr>
        <w:tab/>
      </w:r>
      <w:r w:rsidRPr="00504906">
        <w:rPr>
          <w:lang w:val="en-US"/>
        </w:rPr>
        <w:t>San Rafael Arriba, Desamparados.</w:t>
      </w:r>
    </w:p>
    <w:p w14:paraId="028B0671" w14:textId="77777777" w:rsidR="00504906" w:rsidRPr="00504906" w:rsidRDefault="00504906" w:rsidP="00504906">
      <w:pPr>
        <w:pStyle w:val="BodyText"/>
        <w:rPr>
          <w:lang w:val="en-US"/>
        </w:rPr>
      </w:pPr>
      <w:r w:rsidRPr="00504906">
        <w:rPr>
          <w:lang w:val="en-US"/>
        </w:rPr>
        <w:t>Fortalezas:</w:t>
      </w:r>
    </w:p>
    <w:p w14:paraId="2A82CDAE" w14:textId="77777777" w:rsidR="00504906" w:rsidRPr="00504906" w:rsidRDefault="00504906" w:rsidP="00EC6E5E">
      <w:pPr>
        <w:pStyle w:val="BodyText"/>
        <w:numPr>
          <w:ilvl w:val="0"/>
          <w:numId w:val="10"/>
        </w:numPr>
        <w:rPr>
          <w:lang w:val="en-US"/>
        </w:rPr>
      </w:pPr>
      <w:r w:rsidRPr="00504906">
        <w:rPr>
          <w:lang w:val="en-US"/>
        </w:rPr>
        <w:t>Seguridad en sí mismo.</w:t>
      </w:r>
    </w:p>
    <w:p w14:paraId="771961A1" w14:textId="77777777" w:rsidR="00504906" w:rsidRPr="00504906" w:rsidRDefault="00504906" w:rsidP="00EC6E5E">
      <w:pPr>
        <w:pStyle w:val="BodyText"/>
        <w:numPr>
          <w:ilvl w:val="0"/>
          <w:numId w:val="10"/>
        </w:numPr>
        <w:rPr>
          <w:lang w:val="en-US"/>
        </w:rPr>
      </w:pPr>
      <w:r w:rsidRPr="00504906">
        <w:rPr>
          <w:lang w:val="en-US"/>
        </w:rPr>
        <w:t>Responsable.</w:t>
      </w:r>
    </w:p>
    <w:p w14:paraId="23C35108" w14:textId="77777777" w:rsidR="00504906" w:rsidRPr="00504906" w:rsidRDefault="00504906" w:rsidP="00EC6E5E">
      <w:pPr>
        <w:pStyle w:val="BodyText"/>
        <w:numPr>
          <w:ilvl w:val="0"/>
          <w:numId w:val="10"/>
        </w:numPr>
        <w:rPr>
          <w:lang w:val="en-US"/>
        </w:rPr>
      </w:pPr>
      <w:r w:rsidRPr="00504906">
        <w:rPr>
          <w:lang w:val="en-US"/>
        </w:rPr>
        <w:t>Comunicación asertiva.</w:t>
      </w:r>
    </w:p>
    <w:p w14:paraId="170856FB" w14:textId="77777777" w:rsidR="00504906" w:rsidRPr="00504906" w:rsidRDefault="00504906" w:rsidP="00EC6E5E">
      <w:pPr>
        <w:pStyle w:val="BodyText"/>
        <w:numPr>
          <w:ilvl w:val="0"/>
          <w:numId w:val="10"/>
        </w:numPr>
        <w:rPr>
          <w:lang w:val="en-US"/>
        </w:rPr>
      </w:pPr>
      <w:r w:rsidRPr="00504906">
        <w:rPr>
          <w:lang w:val="en-US"/>
        </w:rPr>
        <w:t>Creativo.</w:t>
      </w:r>
    </w:p>
    <w:p w14:paraId="35FDA211" w14:textId="77777777" w:rsidR="00504906" w:rsidRPr="00504906" w:rsidRDefault="00504906" w:rsidP="00EC6E5E">
      <w:pPr>
        <w:pStyle w:val="BodyText"/>
        <w:numPr>
          <w:ilvl w:val="0"/>
          <w:numId w:val="10"/>
        </w:numPr>
        <w:rPr>
          <w:lang w:val="en-US"/>
        </w:rPr>
      </w:pPr>
      <w:r w:rsidRPr="00504906">
        <w:rPr>
          <w:lang w:val="en-US"/>
        </w:rPr>
        <w:t>Puntual.</w:t>
      </w:r>
    </w:p>
    <w:p w14:paraId="5E3F3992" w14:textId="77777777" w:rsidR="00504906" w:rsidRPr="00504906" w:rsidRDefault="00504906" w:rsidP="00504906">
      <w:pPr>
        <w:pStyle w:val="BodyText"/>
        <w:rPr>
          <w:lang w:val="en-US"/>
        </w:rPr>
      </w:pPr>
      <w:r w:rsidRPr="00504906">
        <w:rPr>
          <w:lang w:val="en-US"/>
        </w:rPr>
        <w:t>Debilidades:</w:t>
      </w:r>
    </w:p>
    <w:p w14:paraId="3A90763F" w14:textId="77777777" w:rsidR="00504906" w:rsidRPr="00504906" w:rsidRDefault="00504906" w:rsidP="00EC6E5E">
      <w:pPr>
        <w:pStyle w:val="BodyText"/>
        <w:numPr>
          <w:ilvl w:val="0"/>
          <w:numId w:val="11"/>
        </w:numPr>
        <w:rPr>
          <w:lang w:val="en-US"/>
        </w:rPr>
      </w:pPr>
      <w:r w:rsidRPr="00504906">
        <w:rPr>
          <w:lang w:val="en-US"/>
        </w:rPr>
        <w:t>Perfeccionista.</w:t>
      </w:r>
    </w:p>
    <w:p w14:paraId="5315316B" w14:textId="77777777" w:rsidR="00504906" w:rsidRPr="00504906" w:rsidRDefault="00504906" w:rsidP="00EC6E5E">
      <w:pPr>
        <w:pStyle w:val="BodyText"/>
        <w:numPr>
          <w:ilvl w:val="0"/>
          <w:numId w:val="11"/>
        </w:numPr>
        <w:rPr>
          <w:lang w:val="en-US"/>
        </w:rPr>
      </w:pPr>
      <w:r w:rsidRPr="00504906">
        <w:rPr>
          <w:lang w:val="en-US"/>
        </w:rPr>
        <w:t>Impaciente.</w:t>
      </w:r>
    </w:p>
    <w:p w14:paraId="6F15AA3D" w14:textId="77777777" w:rsidR="00504906" w:rsidRPr="00504906" w:rsidRDefault="00504906" w:rsidP="00EC6E5E">
      <w:pPr>
        <w:pStyle w:val="BodyText"/>
        <w:numPr>
          <w:ilvl w:val="0"/>
          <w:numId w:val="11"/>
        </w:numPr>
        <w:rPr>
          <w:lang w:val="en-US"/>
        </w:rPr>
      </w:pPr>
      <w:r w:rsidRPr="00504906">
        <w:rPr>
          <w:lang w:val="en-US"/>
        </w:rPr>
        <w:t>Muy exigente consigo mismo.</w:t>
      </w:r>
    </w:p>
    <w:p w14:paraId="2D30D43B" w14:textId="5D9D9963" w:rsidR="00504906" w:rsidRPr="00504906" w:rsidRDefault="00504906" w:rsidP="00504906">
      <w:pPr>
        <w:pStyle w:val="BodyText"/>
        <w:rPr>
          <w:lang w:val="en-US"/>
        </w:rPr>
      </w:pPr>
      <w:r w:rsidRPr="00504906">
        <w:rPr>
          <w:lang w:val="en-US"/>
        </w:rPr>
        <w:t>Rol asignado:</w:t>
      </w:r>
      <w:r>
        <w:rPr>
          <w:lang w:val="en-US"/>
        </w:rPr>
        <w:tab/>
      </w:r>
      <w:r>
        <w:rPr>
          <w:lang w:val="en-US"/>
        </w:rPr>
        <w:tab/>
      </w:r>
      <w:r w:rsidRPr="00504906">
        <w:rPr>
          <w:lang w:val="en-US"/>
        </w:rPr>
        <w:t>Calidad</w:t>
      </w:r>
    </w:p>
    <w:p w14:paraId="1DA46A6B" w14:textId="77777777" w:rsidR="00504906" w:rsidRDefault="00504906" w:rsidP="00EA20DE">
      <w:pPr>
        <w:pStyle w:val="BodyText"/>
      </w:pPr>
    </w:p>
    <w:p w14:paraId="479340BF" w14:textId="7727A9DD" w:rsidR="00504906" w:rsidRDefault="00504906">
      <w:pPr>
        <w:spacing w:after="0" w:line="240" w:lineRule="auto"/>
        <w:jc w:val="left"/>
      </w:pPr>
      <w:r>
        <w:br w:type="page"/>
      </w:r>
    </w:p>
    <w:p w14:paraId="76358B77" w14:textId="77777777" w:rsidR="008F3DE8" w:rsidRDefault="008F3DE8" w:rsidP="008F3DE8"/>
    <w:p w14:paraId="11F308A9" w14:textId="39987E51" w:rsidR="00504906" w:rsidRPr="00A47C93" w:rsidRDefault="00504906" w:rsidP="008F3DE8">
      <w:pPr>
        <w:pStyle w:val="Heading3"/>
      </w:pPr>
      <w:bookmarkStart w:id="18" w:name="_Toc263367037"/>
      <w:r w:rsidRPr="00A47C93">
        <w:t>Diego Barillas Valverde</w:t>
      </w:r>
      <w:bookmarkEnd w:id="18"/>
    </w:p>
    <w:p w14:paraId="58DA172A" w14:textId="77777777" w:rsidR="008F3DE8" w:rsidRDefault="008F3DE8" w:rsidP="00504906">
      <w:pPr>
        <w:pStyle w:val="BodyText"/>
        <w:rPr>
          <w:lang w:val="en-US"/>
        </w:rPr>
      </w:pPr>
    </w:p>
    <w:p w14:paraId="339FEF19" w14:textId="5A98C381" w:rsidR="00504906" w:rsidRPr="00504906" w:rsidRDefault="00504906" w:rsidP="00504906">
      <w:pPr>
        <w:pStyle w:val="BodyText"/>
        <w:rPr>
          <w:lang w:val="en-US"/>
        </w:rPr>
      </w:pPr>
      <w:r w:rsidRPr="00504906">
        <w:rPr>
          <w:lang w:val="en-US"/>
        </w:rPr>
        <w:t xml:space="preserve">Correo electrónico: </w:t>
      </w:r>
      <w:r>
        <w:rPr>
          <w:lang w:val="en-US"/>
        </w:rPr>
        <w:tab/>
      </w:r>
      <w:r w:rsidRPr="00504906">
        <w:rPr>
          <w:lang w:val="en-US"/>
        </w:rPr>
        <w:t>dbari06@hotmail.com</w:t>
      </w:r>
    </w:p>
    <w:p w14:paraId="19A4524C" w14:textId="31911D02" w:rsidR="00504906" w:rsidRPr="00504906" w:rsidRDefault="00504906" w:rsidP="00504906">
      <w:pPr>
        <w:pStyle w:val="BodyText"/>
        <w:rPr>
          <w:lang w:val="en-US"/>
        </w:rPr>
      </w:pPr>
      <w:r w:rsidRPr="00504906">
        <w:rPr>
          <w:lang w:val="en-US"/>
        </w:rPr>
        <w:t xml:space="preserve">Teléfono: </w:t>
      </w:r>
      <w:r>
        <w:rPr>
          <w:lang w:val="en-US"/>
        </w:rPr>
        <w:tab/>
      </w:r>
      <w:r>
        <w:rPr>
          <w:lang w:val="en-US"/>
        </w:rPr>
        <w:tab/>
      </w:r>
      <w:r w:rsidRPr="00504906">
        <w:rPr>
          <w:lang w:val="en-US"/>
        </w:rPr>
        <w:t>8624-5504</w:t>
      </w:r>
    </w:p>
    <w:p w14:paraId="4FF5FAA3" w14:textId="4961B48C" w:rsidR="00504906" w:rsidRPr="00504906" w:rsidRDefault="00504906" w:rsidP="00504906">
      <w:pPr>
        <w:pStyle w:val="BodyText"/>
        <w:rPr>
          <w:lang w:val="en-US"/>
        </w:rPr>
      </w:pPr>
      <w:r w:rsidRPr="00504906">
        <w:rPr>
          <w:lang w:val="en-US"/>
        </w:rPr>
        <w:t xml:space="preserve">Dirección: </w:t>
      </w:r>
      <w:r>
        <w:rPr>
          <w:lang w:val="en-US"/>
        </w:rPr>
        <w:tab/>
      </w:r>
      <w:r>
        <w:rPr>
          <w:lang w:val="en-US"/>
        </w:rPr>
        <w:tab/>
        <w:t>Desamparados C</w:t>
      </w:r>
      <w:r w:rsidRPr="00504906">
        <w:rPr>
          <w:lang w:val="en-US"/>
        </w:rPr>
        <w:t>entro</w:t>
      </w:r>
      <w:r>
        <w:rPr>
          <w:lang w:val="en-US"/>
        </w:rPr>
        <w:t>, San José</w:t>
      </w:r>
      <w:r w:rsidRPr="00504906">
        <w:rPr>
          <w:lang w:val="en-US"/>
        </w:rPr>
        <w:t>.</w:t>
      </w:r>
    </w:p>
    <w:p w14:paraId="09A62422" w14:textId="77777777" w:rsidR="00504906" w:rsidRDefault="00504906" w:rsidP="00504906">
      <w:pPr>
        <w:pStyle w:val="BodyText"/>
        <w:rPr>
          <w:lang w:val="en-US"/>
        </w:rPr>
      </w:pPr>
      <w:r>
        <w:rPr>
          <w:lang w:val="en-US"/>
        </w:rPr>
        <w:t>Fortalezas:</w:t>
      </w:r>
      <w:r>
        <w:rPr>
          <w:lang w:val="en-US"/>
        </w:rPr>
        <w:tab/>
      </w:r>
      <w:r>
        <w:rPr>
          <w:lang w:val="en-US"/>
        </w:rPr>
        <w:tab/>
      </w:r>
    </w:p>
    <w:p w14:paraId="445E0AA9" w14:textId="297813B9" w:rsidR="00587668" w:rsidRPr="00587668" w:rsidRDefault="00587668" w:rsidP="00587668">
      <w:pPr>
        <w:pStyle w:val="BodyText"/>
        <w:numPr>
          <w:ilvl w:val="3"/>
          <w:numId w:val="12"/>
        </w:numPr>
        <w:rPr>
          <w:lang w:val="en-US"/>
        </w:rPr>
      </w:pPr>
      <w:r w:rsidRPr="00587668">
        <w:rPr>
          <w:lang w:val="en-US"/>
        </w:rPr>
        <w:t>Detallista</w:t>
      </w:r>
      <w:r>
        <w:rPr>
          <w:lang w:val="en-US"/>
        </w:rPr>
        <w:t>.</w:t>
      </w:r>
    </w:p>
    <w:p w14:paraId="66CBBE26" w14:textId="7E996AE8" w:rsidR="00587668" w:rsidRPr="00587668" w:rsidRDefault="00587668" w:rsidP="00587668">
      <w:pPr>
        <w:pStyle w:val="BodyText"/>
        <w:numPr>
          <w:ilvl w:val="3"/>
          <w:numId w:val="12"/>
        </w:numPr>
        <w:rPr>
          <w:lang w:val="en-US"/>
        </w:rPr>
      </w:pPr>
      <w:r w:rsidRPr="00587668">
        <w:rPr>
          <w:lang w:val="en-US"/>
        </w:rPr>
        <w:t>Comunicativo</w:t>
      </w:r>
      <w:r>
        <w:rPr>
          <w:lang w:val="en-US"/>
        </w:rPr>
        <w:t>.</w:t>
      </w:r>
    </w:p>
    <w:p w14:paraId="314A9FF5" w14:textId="5EA74A27" w:rsidR="00587668" w:rsidRPr="00587668" w:rsidRDefault="00587668" w:rsidP="00587668">
      <w:pPr>
        <w:pStyle w:val="BodyText"/>
        <w:numPr>
          <w:ilvl w:val="3"/>
          <w:numId w:val="12"/>
        </w:numPr>
        <w:rPr>
          <w:lang w:val="en-US"/>
        </w:rPr>
      </w:pPr>
      <w:r w:rsidRPr="00587668">
        <w:rPr>
          <w:lang w:val="en-US"/>
        </w:rPr>
        <w:t>Facilidad de hablar en público</w:t>
      </w:r>
      <w:r>
        <w:rPr>
          <w:lang w:val="en-US"/>
        </w:rPr>
        <w:t>.</w:t>
      </w:r>
    </w:p>
    <w:p w14:paraId="78E79F12" w14:textId="52D4AE62" w:rsidR="00504906" w:rsidRPr="00587668" w:rsidRDefault="00587668" w:rsidP="00587668">
      <w:pPr>
        <w:pStyle w:val="BodyText"/>
        <w:numPr>
          <w:ilvl w:val="3"/>
          <w:numId w:val="12"/>
        </w:numPr>
        <w:rPr>
          <w:lang w:val="en-US"/>
        </w:rPr>
      </w:pPr>
      <w:r w:rsidRPr="00587668">
        <w:rPr>
          <w:lang w:val="en-US"/>
        </w:rPr>
        <w:t>Seguro</w:t>
      </w:r>
      <w:r>
        <w:rPr>
          <w:lang w:val="en-US"/>
        </w:rPr>
        <w:t>.</w:t>
      </w:r>
    </w:p>
    <w:p w14:paraId="2A9D0E91" w14:textId="2A5EB5A0" w:rsidR="00504906" w:rsidRDefault="00504906" w:rsidP="00504906">
      <w:pPr>
        <w:pStyle w:val="BodyText"/>
        <w:rPr>
          <w:lang w:val="en-US"/>
        </w:rPr>
      </w:pPr>
      <w:r>
        <w:rPr>
          <w:lang w:val="en-US"/>
        </w:rPr>
        <w:t>D</w:t>
      </w:r>
      <w:r w:rsidRPr="00504906">
        <w:rPr>
          <w:lang w:val="en-US"/>
        </w:rPr>
        <w:t>ebilidades:</w:t>
      </w:r>
    </w:p>
    <w:p w14:paraId="286322E8" w14:textId="4432B4E0" w:rsidR="00587668" w:rsidRPr="00587668" w:rsidRDefault="00587668" w:rsidP="00587668">
      <w:pPr>
        <w:pStyle w:val="BodyText"/>
        <w:numPr>
          <w:ilvl w:val="3"/>
          <w:numId w:val="12"/>
        </w:numPr>
        <w:rPr>
          <w:lang w:val="en-US"/>
        </w:rPr>
      </w:pPr>
      <w:r w:rsidRPr="00587668">
        <w:rPr>
          <w:lang w:val="en-US"/>
        </w:rPr>
        <w:t>Querer hacer las cosas solo</w:t>
      </w:r>
      <w:r>
        <w:rPr>
          <w:lang w:val="en-US"/>
        </w:rPr>
        <w:t>.</w:t>
      </w:r>
    </w:p>
    <w:p w14:paraId="7E3EE216" w14:textId="6851D5F5" w:rsidR="00587668" w:rsidRPr="00587668" w:rsidRDefault="00587668" w:rsidP="00587668">
      <w:pPr>
        <w:pStyle w:val="BodyText"/>
        <w:numPr>
          <w:ilvl w:val="3"/>
          <w:numId w:val="12"/>
        </w:numPr>
        <w:rPr>
          <w:lang w:val="en-US"/>
        </w:rPr>
      </w:pPr>
      <w:r w:rsidRPr="00587668">
        <w:rPr>
          <w:lang w:val="en-US"/>
        </w:rPr>
        <w:t>Pereza de leer</w:t>
      </w:r>
      <w:r>
        <w:rPr>
          <w:lang w:val="en-US"/>
        </w:rPr>
        <w:t>.</w:t>
      </w:r>
    </w:p>
    <w:p w14:paraId="0E6A75F2" w14:textId="2689F704" w:rsidR="00504906" w:rsidRPr="00587668" w:rsidRDefault="00587668" w:rsidP="00587668">
      <w:pPr>
        <w:pStyle w:val="BodyText"/>
        <w:numPr>
          <w:ilvl w:val="3"/>
          <w:numId w:val="12"/>
        </w:numPr>
        <w:rPr>
          <w:lang w:val="en-US"/>
        </w:rPr>
      </w:pPr>
      <w:r w:rsidRPr="00587668">
        <w:rPr>
          <w:lang w:val="en-US"/>
        </w:rPr>
        <w:t>Impaciente</w:t>
      </w:r>
      <w:r>
        <w:rPr>
          <w:lang w:val="en-US"/>
        </w:rPr>
        <w:t>.</w:t>
      </w:r>
    </w:p>
    <w:p w14:paraId="664491DD" w14:textId="46A7EA33" w:rsidR="00504906" w:rsidRPr="00504906" w:rsidRDefault="00504906" w:rsidP="00504906">
      <w:pPr>
        <w:pStyle w:val="BodyText"/>
        <w:rPr>
          <w:lang w:val="en-US"/>
        </w:rPr>
      </w:pPr>
      <w:r w:rsidRPr="00504906">
        <w:rPr>
          <w:lang w:val="en-US"/>
        </w:rPr>
        <w:t xml:space="preserve">Rol asignado: </w:t>
      </w:r>
      <w:r>
        <w:rPr>
          <w:lang w:val="en-US"/>
        </w:rPr>
        <w:tab/>
      </w:r>
      <w:r>
        <w:rPr>
          <w:lang w:val="en-US"/>
        </w:rPr>
        <w:tab/>
        <w:t xml:space="preserve">Encargado de </w:t>
      </w:r>
      <w:r w:rsidRPr="00504906">
        <w:rPr>
          <w:lang w:val="en-US"/>
        </w:rPr>
        <w:t>Desarrollo</w:t>
      </w:r>
    </w:p>
    <w:p w14:paraId="47AC7241" w14:textId="77777777" w:rsidR="00504906" w:rsidRDefault="00504906" w:rsidP="00EA20DE">
      <w:pPr>
        <w:pStyle w:val="BodyText"/>
      </w:pPr>
    </w:p>
    <w:p w14:paraId="3D1F0FA3" w14:textId="7BFF652E" w:rsidR="008F3DE8" w:rsidRDefault="008F3DE8">
      <w:pPr>
        <w:spacing w:after="0" w:line="240" w:lineRule="auto"/>
        <w:jc w:val="left"/>
      </w:pPr>
      <w:r>
        <w:br w:type="page"/>
      </w:r>
    </w:p>
    <w:p w14:paraId="0FD989C7" w14:textId="77777777" w:rsidR="00A429CE" w:rsidRDefault="00A429CE" w:rsidP="008F3DE8"/>
    <w:p w14:paraId="5AE40824" w14:textId="02ECE77F" w:rsidR="002D0242" w:rsidRPr="00A47C93" w:rsidRDefault="002D0242" w:rsidP="008F3DE8">
      <w:pPr>
        <w:pStyle w:val="Heading3"/>
      </w:pPr>
      <w:bookmarkStart w:id="19" w:name="_Toc263367038"/>
      <w:r w:rsidRPr="00A47C93">
        <w:t>Miguel Coto García</w:t>
      </w:r>
      <w:bookmarkEnd w:id="19"/>
    </w:p>
    <w:p w14:paraId="100CDF2A" w14:textId="77777777" w:rsidR="008F3DE8" w:rsidRDefault="008F3DE8" w:rsidP="002D0242">
      <w:pPr>
        <w:pStyle w:val="BodyText"/>
        <w:rPr>
          <w:lang w:val="en-US"/>
        </w:rPr>
      </w:pPr>
    </w:p>
    <w:p w14:paraId="791946D6" w14:textId="5579AE08" w:rsidR="002D0242" w:rsidRPr="002D0242" w:rsidRDefault="002D0242" w:rsidP="002D0242">
      <w:pPr>
        <w:pStyle w:val="BodyText"/>
        <w:rPr>
          <w:lang w:val="en-US"/>
        </w:rPr>
      </w:pPr>
      <w:r w:rsidRPr="002D0242">
        <w:rPr>
          <w:lang w:val="en-US"/>
        </w:rPr>
        <w:t xml:space="preserve">Correo electrónico: </w:t>
      </w:r>
      <w:r>
        <w:rPr>
          <w:lang w:val="en-US"/>
        </w:rPr>
        <w:tab/>
      </w:r>
      <w:r w:rsidRPr="002D0242">
        <w:rPr>
          <w:lang w:val="en-US"/>
        </w:rPr>
        <w:t>cotto527@gmail.com</w:t>
      </w:r>
    </w:p>
    <w:p w14:paraId="59BF6B6A" w14:textId="381639E8" w:rsidR="002D0242" w:rsidRPr="002D0242" w:rsidRDefault="002D0242" w:rsidP="002D0242">
      <w:pPr>
        <w:pStyle w:val="BodyText"/>
        <w:rPr>
          <w:lang w:val="en-US"/>
        </w:rPr>
      </w:pPr>
      <w:r w:rsidRPr="002D0242">
        <w:rPr>
          <w:lang w:val="en-US"/>
        </w:rPr>
        <w:t xml:space="preserve">Teléfono: </w:t>
      </w:r>
      <w:r>
        <w:rPr>
          <w:lang w:val="en-US"/>
        </w:rPr>
        <w:tab/>
      </w:r>
      <w:r>
        <w:rPr>
          <w:lang w:val="en-US"/>
        </w:rPr>
        <w:tab/>
      </w:r>
      <w:r w:rsidRPr="002D0242">
        <w:rPr>
          <w:lang w:val="en-US"/>
        </w:rPr>
        <w:t>8651-1641</w:t>
      </w:r>
    </w:p>
    <w:p w14:paraId="1F889C19" w14:textId="47B85152" w:rsidR="002D0242" w:rsidRPr="002D0242" w:rsidRDefault="002D0242" w:rsidP="002D0242">
      <w:pPr>
        <w:pStyle w:val="BodyText"/>
        <w:rPr>
          <w:lang w:val="en-US"/>
        </w:rPr>
      </w:pPr>
      <w:r w:rsidRPr="002D0242">
        <w:rPr>
          <w:lang w:val="en-US"/>
        </w:rPr>
        <w:t xml:space="preserve">Dirección: </w:t>
      </w:r>
      <w:r>
        <w:rPr>
          <w:lang w:val="en-US"/>
        </w:rPr>
        <w:tab/>
      </w:r>
      <w:r>
        <w:rPr>
          <w:lang w:val="en-US"/>
        </w:rPr>
        <w:tab/>
      </w:r>
      <w:r w:rsidRPr="002D0242">
        <w:rPr>
          <w:lang w:val="en-US"/>
        </w:rPr>
        <w:t>Hatillo 2, San José</w:t>
      </w:r>
    </w:p>
    <w:p w14:paraId="65EE5DA8" w14:textId="77777777" w:rsidR="002D0242" w:rsidRPr="002D0242" w:rsidRDefault="002D0242" w:rsidP="002D0242">
      <w:pPr>
        <w:pStyle w:val="BodyText"/>
        <w:rPr>
          <w:lang w:val="en-US"/>
        </w:rPr>
      </w:pPr>
      <w:r w:rsidRPr="002D0242">
        <w:rPr>
          <w:lang w:val="en-US"/>
        </w:rPr>
        <w:t>Fortalezas:</w:t>
      </w:r>
    </w:p>
    <w:p w14:paraId="048BEE5F" w14:textId="759AF0FE" w:rsidR="002D0242" w:rsidRPr="002D0242" w:rsidRDefault="002D0242" w:rsidP="00EC6E5E">
      <w:pPr>
        <w:pStyle w:val="BodyText"/>
        <w:numPr>
          <w:ilvl w:val="0"/>
          <w:numId w:val="13"/>
        </w:numPr>
        <w:rPr>
          <w:lang w:val="en-US"/>
        </w:rPr>
      </w:pPr>
      <w:r w:rsidRPr="002D0242">
        <w:rPr>
          <w:lang w:val="en-US"/>
        </w:rPr>
        <w:t>Detallista</w:t>
      </w:r>
      <w:r w:rsidR="0068479A">
        <w:rPr>
          <w:lang w:val="en-US"/>
        </w:rPr>
        <w:t>.</w:t>
      </w:r>
    </w:p>
    <w:p w14:paraId="07445B0D" w14:textId="541C47D1" w:rsidR="002D0242" w:rsidRPr="002D0242" w:rsidRDefault="002D0242" w:rsidP="00EC6E5E">
      <w:pPr>
        <w:pStyle w:val="BodyText"/>
        <w:numPr>
          <w:ilvl w:val="0"/>
          <w:numId w:val="13"/>
        </w:numPr>
        <w:rPr>
          <w:lang w:val="en-US"/>
        </w:rPr>
      </w:pPr>
      <w:r w:rsidRPr="002D0242">
        <w:rPr>
          <w:lang w:val="en-US"/>
        </w:rPr>
        <w:t>Perfeccionista</w:t>
      </w:r>
      <w:r w:rsidR="0068479A">
        <w:rPr>
          <w:lang w:val="en-US"/>
        </w:rPr>
        <w:t>.</w:t>
      </w:r>
    </w:p>
    <w:p w14:paraId="6465BF76" w14:textId="6F9AA7D1" w:rsidR="002D0242" w:rsidRPr="002D0242" w:rsidRDefault="0068479A" w:rsidP="00EC6E5E">
      <w:pPr>
        <w:pStyle w:val="BodyText"/>
        <w:numPr>
          <w:ilvl w:val="0"/>
          <w:numId w:val="13"/>
        </w:numPr>
        <w:rPr>
          <w:lang w:val="en-US"/>
        </w:rPr>
      </w:pPr>
      <w:r>
        <w:rPr>
          <w:lang w:val="en-US"/>
        </w:rPr>
        <w:t>Capacidad de aprendizaje.</w:t>
      </w:r>
    </w:p>
    <w:p w14:paraId="2E6F057C" w14:textId="77777777" w:rsidR="002D0242" w:rsidRPr="002D0242" w:rsidRDefault="002D0242" w:rsidP="002D0242">
      <w:pPr>
        <w:pStyle w:val="BodyText"/>
        <w:rPr>
          <w:lang w:val="en-US"/>
        </w:rPr>
      </w:pPr>
      <w:r w:rsidRPr="002D0242">
        <w:rPr>
          <w:lang w:val="en-US"/>
        </w:rPr>
        <w:t>Debilidades:</w:t>
      </w:r>
    </w:p>
    <w:p w14:paraId="743223EF" w14:textId="150B8285" w:rsidR="002D0242" w:rsidRPr="002D0242" w:rsidRDefault="002D0242" w:rsidP="00EC6E5E">
      <w:pPr>
        <w:pStyle w:val="BodyText"/>
        <w:numPr>
          <w:ilvl w:val="0"/>
          <w:numId w:val="14"/>
        </w:numPr>
        <w:rPr>
          <w:lang w:val="en-US"/>
        </w:rPr>
      </w:pPr>
      <w:r w:rsidRPr="002D0242">
        <w:rPr>
          <w:lang w:val="en-US"/>
        </w:rPr>
        <w:t>Procrastinador</w:t>
      </w:r>
      <w:r w:rsidR="0068479A">
        <w:rPr>
          <w:lang w:val="en-US"/>
        </w:rPr>
        <w:t>.</w:t>
      </w:r>
    </w:p>
    <w:p w14:paraId="42998960" w14:textId="0372C5D7" w:rsidR="002D0242" w:rsidRPr="002D0242" w:rsidRDefault="002D0242" w:rsidP="00EC6E5E">
      <w:pPr>
        <w:pStyle w:val="BodyText"/>
        <w:numPr>
          <w:ilvl w:val="0"/>
          <w:numId w:val="14"/>
        </w:numPr>
        <w:rPr>
          <w:lang w:val="en-US"/>
        </w:rPr>
      </w:pPr>
      <w:r w:rsidRPr="002D0242">
        <w:rPr>
          <w:lang w:val="en-US"/>
        </w:rPr>
        <w:t>Tendencia a querer hacer todo solo</w:t>
      </w:r>
      <w:r>
        <w:rPr>
          <w:lang w:val="en-US"/>
        </w:rPr>
        <w:t>.</w:t>
      </w:r>
    </w:p>
    <w:p w14:paraId="173803F7" w14:textId="0514A10B" w:rsidR="002D0242" w:rsidRPr="002D0242" w:rsidRDefault="002D0242" w:rsidP="00EC6E5E">
      <w:pPr>
        <w:pStyle w:val="BodyText"/>
        <w:numPr>
          <w:ilvl w:val="0"/>
          <w:numId w:val="14"/>
        </w:numPr>
        <w:rPr>
          <w:lang w:val="en-US"/>
        </w:rPr>
      </w:pPr>
      <w:r w:rsidRPr="002D0242">
        <w:rPr>
          <w:lang w:val="en-US"/>
        </w:rPr>
        <w:t>Impaciente</w:t>
      </w:r>
      <w:r>
        <w:rPr>
          <w:lang w:val="en-US"/>
        </w:rPr>
        <w:t>.</w:t>
      </w:r>
    </w:p>
    <w:p w14:paraId="5AFCD745" w14:textId="76E653F4" w:rsidR="002D0242" w:rsidRDefault="002D0242" w:rsidP="002D0242">
      <w:pPr>
        <w:pStyle w:val="BodyText"/>
        <w:rPr>
          <w:lang w:val="en-US"/>
        </w:rPr>
      </w:pPr>
      <w:r w:rsidRPr="002D0242">
        <w:rPr>
          <w:lang w:val="en-US"/>
        </w:rPr>
        <w:t xml:space="preserve">Rol asignado: </w:t>
      </w:r>
      <w:r>
        <w:rPr>
          <w:lang w:val="en-US"/>
        </w:rPr>
        <w:tab/>
      </w:r>
      <w:r>
        <w:rPr>
          <w:lang w:val="en-US"/>
        </w:rPr>
        <w:tab/>
        <w:t>Encargado de s</w:t>
      </w:r>
      <w:r w:rsidRPr="002D0242">
        <w:rPr>
          <w:lang w:val="en-US"/>
        </w:rPr>
        <w:t>oporte</w:t>
      </w:r>
      <w:r>
        <w:rPr>
          <w:lang w:val="en-US"/>
        </w:rPr>
        <w:t xml:space="preserve"> y c</w:t>
      </w:r>
      <w:r w:rsidRPr="002D0242">
        <w:rPr>
          <w:lang w:val="en-US"/>
        </w:rPr>
        <w:t>onfiguración</w:t>
      </w:r>
      <w:r>
        <w:rPr>
          <w:lang w:val="en-US"/>
        </w:rPr>
        <w:t>.</w:t>
      </w:r>
    </w:p>
    <w:p w14:paraId="14BB778F" w14:textId="77777777" w:rsidR="002D0242" w:rsidRDefault="002D0242" w:rsidP="002D0242">
      <w:pPr>
        <w:pStyle w:val="BodyText"/>
        <w:rPr>
          <w:lang w:val="en-US"/>
        </w:rPr>
      </w:pPr>
    </w:p>
    <w:p w14:paraId="7D2FC1E1" w14:textId="278758B5" w:rsidR="008F3DE8" w:rsidRDefault="008F3DE8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E62E130" w14:textId="77777777" w:rsidR="002D0242" w:rsidRDefault="002D0242" w:rsidP="002D0242">
      <w:pPr>
        <w:pStyle w:val="BodyText"/>
        <w:rPr>
          <w:lang w:val="en-US"/>
        </w:rPr>
      </w:pPr>
    </w:p>
    <w:p w14:paraId="12FD8214" w14:textId="34AD03D4" w:rsidR="002D0242" w:rsidRPr="00A47C93" w:rsidRDefault="00F02D5D" w:rsidP="008F3DE8">
      <w:pPr>
        <w:pStyle w:val="Heading3"/>
      </w:pPr>
      <w:bookmarkStart w:id="20" w:name="_Toc263367039"/>
      <w:r w:rsidRPr="00A47C93">
        <w:t>Oscar Santamaría Venegas</w:t>
      </w:r>
      <w:bookmarkEnd w:id="20"/>
    </w:p>
    <w:p w14:paraId="0265A238" w14:textId="77777777" w:rsidR="008F3DE8" w:rsidRDefault="008F3DE8" w:rsidP="00FF6B7B">
      <w:pPr>
        <w:rPr>
          <w:lang w:val="en-US"/>
        </w:rPr>
      </w:pPr>
    </w:p>
    <w:p w14:paraId="2273FD27" w14:textId="602D4F19" w:rsidR="002D0242" w:rsidRPr="002D0242" w:rsidRDefault="002D0242" w:rsidP="002D0242">
      <w:pPr>
        <w:pStyle w:val="BodyText"/>
        <w:rPr>
          <w:lang w:val="en-US"/>
        </w:rPr>
      </w:pPr>
      <w:r w:rsidRPr="002D0242">
        <w:rPr>
          <w:lang w:val="en-US"/>
        </w:rPr>
        <w:t xml:space="preserve">Correo electrónico: </w:t>
      </w:r>
      <w:r>
        <w:rPr>
          <w:lang w:val="en-US"/>
        </w:rPr>
        <w:tab/>
      </w:r>
      <w:r>
        <w:rPr>
          <w:lang w:val="en-US"/>
        </w:rPr>
        <w:tab/>
      </w:r>
      <w:r w:rsidRPr="002D0242">
        <w:rPr>
          <w:lang w:val="en-US"/>
        </w:rPr>
        <w:t>osantamaria@gmail.com</w:t>
      </w:r>
    </w:p>
    <w:p w14:paraId="56C38A5F" w14:textId="454049D3" w:rsidR="002D0242" w:rsidRPr="002D0242" w:rsidRDefault="002D0242" w:rsidP="002D0242">
      <w:pPr>
        <w:pStyle w:val="BodyText"/>
        <w:rPr>
          <w:lang w:val="en-US"/>
        </w:rPr>
      </w:pPr>
      <w:r w:rsidRPr="002D0242">
        <w:rPr>
          <w:lang w:val="en-US"/>
        </w:rPr>
        <w:t xml:space="preserve">Teléfono: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242">
        <w:rPr>
          <w:lang w:val="en-US"/>
        </w:rPr>
        <w:t>88765587</w:t>
      </w:r>
    </w:p>
    <w:p w14:paraId="6E47E7B7" w14:textId="38212DF8" w:rsidR="002D0242" w:rsidRPr="002D0242" w:rsidRDefault="002D0242" w:rsidP="002D0242">
      <w:pPr>
        <w:pStyle w:val="BodyText"/>
        <w:rPr>
          <w:lang w:val="en-US"/>
        </w:rPr>
      </w:pPr>
      <w:r w:rsidRPr="002D0242">
        <w:rPr>
          <w:lang w:val="en-US"/>
        </w:rPr>
        <w:t xml:space="preserve">Dirección: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242">
        <w:rPr>
          <w:lang w:val="en-US"/>
        </w:rPr>
        <w:t>San F</w:t>
      </w:r>
      <w:r>
        <w:rPr>
          <w:lang w:val="en-US"/>
        </w:rPr>
        <w:t>rancisco de Dos Ríos, El Bosque, San José.</w:t>
      </w:r>
    </w:p>
    <w:p w14:paraId="579145A0" w14:textId="77777777" w:rsidR="002D0242" w:rsidRPr="002D0242" w:rsidRDefault="002D0242" w:rsidP="002D0242">
      <w:pPr>
        <w:pStyle w:val="BodyText"/>
        <w:rPr>
          <w:lang w:val="en-US"/>
        </w:rPr>
      </w:pPr>
      <w:r w:rsidRPr="002D0242">
        <w:rPr>
          <w:lang w:val="en-US"/>
        </w:rPr>
        <w:t>Fortalezas:</w:t>
      </w:r>
    </w:p>
    <w:p w14:paraId="7B28E58F" w14:textId="77777777" w:rsidR="002D0242" w:rsidRPr="002D0242" w:rsidRDefault="002D0242" w:rsidP="00EC6E5E">
      <w:pPr>
        <w:pStyle w:val="BodyText"/>
        <w:numPr>
          <w:ilvl w:val="0"/>
          <w:numId w:val="15"/>
        </w:numPr>
        <w:rPr>
          <w:lang w:val="en-US"/>
        </w:rPr>
      </w:pPr>
      <w:r w:rsidRPr="002D0242">
        <w:rPr>
          <w:lang w:val="en-US"/>
        </w:rPr>
        <w:t>Establezco objetivos y metas.</w:t>
      </w:r>
    </w:p>
    <w:p w14:paraId="6AFBA85E" w14:textId="77777777" w:rsidR="002D0242" w:rsidRPr="002D0242" w:rsidRDefault="002D0242" w:rsidP="00EC6E5E">
      <w:pPr>
        <w:pStyle w:val="BodyText"/>
        <w:numPr>
          <w:ilvl w:val="0"/>
          <w:numId w:val="15"/>
        </w:numPr>
        <w:rPr>
          <w:lang w:val="en-US"/>
        </w:rPr>
      </w:pPr>
      <w:r w:rsidRPr="002D0242">
        <w:rPr>
          <w:lang w:val="en-US"/>
        </w:rPr>
        <w:t>Capacidad de diálogo.</w:t>
      </w:r>
    </w:p>
    <w:p w14:paraId="5376FD15" w14:textId="77777777" w:rsidR="002D0242" w:rsidRPr="002D0242" w:rsidRDefault="002D0242" w:rsidP="00EC6E5E">
      <w:pPr>
        <w:pStyle w:val="BodyText"/>
        <w:numPr>
          <w:ilvl w:val="0"/>
          <w:numId w:val="15"/>
        </w:numPr>
        <w:rPr>
          <w:lang w:val="en-US"/>
        </w:rPr>
      </w:pPr>
      <w:r w:rsidRPr="002D0242">
        <w:rPr>
          <w:lang w:val="en-US"/>
        </w:rPr>
        <w:t>Esforzado.</w:t>
      </w:r>
    </w:p>
    <w:p w14:paraId="16D7EDDE" w14:textId="77777777" w:rsidR="002D0242" w:rsidRPr="002D0242" w:rsidRDefault="002D0242" w:rsidP="00EC6E5E">
      <w:pPr>
        <w:pStyle w:val="BodyText"/>
        <w:numPr>
          <w:ilvl w:val="0"/>
          <w:numId w:val="15"/>
        </w:numPr>
        <w:rPr>
          <w:lang w:val="en-US"/>
        </w:rPr>
      </w:pPr>
      <w:r w:rsidRPr="002D0242">
        <w:rPr>
          <w:lang w:val="en-US"/>
        </w:rPr>
        <w:t>Facilidad de expresión.</w:t>
      </w:r>
    </w:p>
    <w:p w14:paraId="74CD0BF4" w14:textId="77777777" w:rsidR="002D0242" w:rsidRPr="002D0242" w:rsidRDefault="002D0242" w:rsidP="00EC6E5E">
      <w:pPr>
        <w:pStyle w:val="BodyText"/>
        <w:numPr>
          <w:ilvl w:val="0"/>
          <w:numId w:val="15"/>
        </w:numPr>
        <w:rPr>
          <w:lang w:val="en-US"/>
        </w:rPr>
      </w:pPr>
      <w:r w:rsidRPr="002D0242">
        <w:rPr>
          <w:lang w:val="en-US"/>
        </w:rPr>
        <w:t>Mente abierta.</w:t>
      </w:r>
    </w:p>
    <w:p w14:paraId="1E61149F" w14:textId="626626F6" w:rsidR="002D0242" w:rsidRPr="002D0242" w:rsidRDefault="002D0242" w:rsidP="00EC6E5E">
      <w:pPr>
        <w:pStyle w:val="BodyText"/>
        <w:numPr>
          <w:ilvl w:val="0"/>
          <w:numId w:val="15"/>
        </w:numPr>
        <w:rPr>
          <w:lang w:val="en-US"/>
        </w:rPr>
      </w:pPr>
      <w:r w:rsidRPr="002D0242">
        <w:rPr>
          <w:lang w:val="en-US"/>
        </w:rPr>
        <w:t>Comunicativo.</w:t>
      </w:r>
    </w:p>
    <w:p w14:paraId="0D60D32F" w14:textId="77777777" w:rsidR="002D0242" w:rsidRPr="002D0242" w:rsidRDefault="002D0242" w:rsidP="002D0242">
      <w:pPr>
        <w:pStyle w:val="BodyText"/>
        <w:rPr>
          <w:lang w:val="en-US"/>
        </w:rPr>
      </w:pPr>
      <w:r w:rsidRPr="002D0242">
        <w:rPr>
          <w:lang w:val="en-US"/>
        </w:rPr>
        <w:t>Debilidades:</w:t>
      </w:r>
    </w:p>
    <w:p w14:paraId="5692671F" w14:textId="77777777" w:rsidR="002D0242" w:rsidRPr="002D0242" w:rsidRDefault="002D0242" w:rsidP="00EC6E5E">
      <w:pPr>
        <w:pStyle w:val="BodyText"/>
        <w:numPr>
          <w:ilvl w:val="0"/>
          <w:numId w:val="16"/>
        </w:numPr>
        <w:rPr>
          <w:lang w:val="en-US"/>
        </w:rPr>
      </w:pPr>
      <w:r w:rsidRPr="002D0242">
        <w:rPr>
          <w:lang w:val="en-US"/>
        </w:rPr>
        <w:t>Tendencia al individualismo.</w:t>
      </w:r>
    </w:p>
    <w:p w14:paraId="498B012E" w14:textId="77777777" w:rsidR="002D0242" w:rsidRPr="002D0242" w:rsidRDefault="002D0242" w:rsidP="00EC6E5E">
      <w:pPr>
        <w:pStyle w:val="BodyText"/>
        <w:numPr>
          <w:ilvl w:val="0"/>
          <w:numId w:val="16"/>
        </w:numPr>
        <w:rPr>
          <w:lang w:val="en-US"/>
        </w:rPr>
      </w:pPr>
      <w:r w:rsidRPr="002D0242">
        <w:rPr>
          <w:lang w:val="en-US"/>
        </w:rPr>
        <w:t>Impacienciente.</w:t>
      </w:r>
    </w:p>
    <w:p w14:paraId="74B91148" w14:textId="77777777" w:rsidR="002D0242" w:rsidRPr="002D0242" w:rsidRDefault="002D0242" w:rsidP="00EC6E5E">
      <w:pPr>
        <w:pStyle w:val="BodyText"/>
        <w:numPr>
          <w:ilvl w:val="0"/>
          <w:numId w:val="16"/>
        </w:numPr>
        <w:rPr>
          <w:lang w:val="en-US"/>
        </w:rPr>
      </w:pPr>
      <w:r w:rsidRPr="002D0242">
        <w:rPr>
          <w:lang w:val="en-US"/>
        </w:rPr>
        <w:t>Terquedad.</w:t>
      </w:r>
    </w:p>
    <w:p w14:paraId="7AD8F39C" w14:textId="77777777" w:rsidR="002D0242" w:rsidRPr="002D0242" w:rsidRDefault="002D0242" w:rsidP="00EC6E5E">
      <w:pPr>
        <w:pStyle w:val="BodyText"/>
        <w:numPr>
          <w:ilvl w:val="0"/>
          <w:numId w:val="16"/>
        </w:numPr>
        <w:rPr>
          <w:lang w:val="en-US"/>
        </w:rPr>
      </w:pPr>
      <w:r w:rsidRPr="002D0242">
        <w:rPr>
          <w:lang w:val="en-US"/>
        </w:rPr>
        <w:t xml:space="preserve">Dificultad para manejar frustración. </w:t>
      </w:r>
    </w:p>
    <w:p w14:paraId="70069CA2" w14:textId="455525EE" w:rsidR="002D0242" w:rsidRPr="002D0242" w:rsidRDefault="002D0242" w:rsidP="002D0242">
      <w:pPr>
        <w:pStyle w:val="BodyText"/>
        <w:rPr>
          <w:lang w:val="en-US"/>
        </w:rPr>
      </w:pPr>
      <w:r w:rsidRPr="002D0242">
        <w:rPr>
          <w:lang w:val="en-US"/>
        </w:rPr>
        <w:t xml:space="preserve">Rol asignado: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242">
        <w:rPr>
          <w:lang w:val="en-US"/>
        </w:rPr>
        <w:t>Calidad.</w:t>
      </w:r>
    </w:p>
    <w:p w14:paraId="5ABE5C31" w14:textId="77777777" w:rsidR="00437B2D" w:rsidRDefault="00437B2D" w:rsidP="00EA20DE">
      <w:pPr>
        <w:pStyle w:val="BodyText"/>
      </w:pPr>
    </w:p>
    <w:p w14:paraId="0BAF16A5" w14:textId="77777777" w:rsidR="00243167" w:rsidRDefault="00243167">
      <w:pPr>
        <w:spacing w:after="0" w:line="240" w:lineRule="auto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2022E8EC" w14:textId="77777777" w:rsidR="00FF6B7B" w:rsidRDefault="00FF6B7B" w:rsidP="00FF6B7B"/>
    <w:p w14:paraId="1B6E6AC8" w14:textId="3132FA0A" w:rsidR="00E45A95" w:rsidRPr="00A47C93" w:rsidRDefault="00E45A95" w:rsidP="008F3DE8">
      <w:pPr>
        <w:pStyle w:val="Heading3"/>
      </w:pPr>
      <w:bookmarkStart w:id="21" w:name="_Toc263367040"/>
      <w:r w:rsidRPr="00A47C93">
        <w:t>Elizabeth Villalobos Molina</w:t>
      </w:r>
      <w:bookmarkEnd w:id="21"/>
    </w:p>
    <w:p w14:paraId="764E7A2D" w14:textId="77777777" w:rsidR="00FF6B7B" w:rsidRDefault="00FF6B7B" w:rsidP="00E45A95">
      <w:pPr>
        <w:pStyle w:val="BodyText"/>
        <w:rPr>
          <w:lang w:val="en-US"/>
        </w:rPr>
      </w:pPr>
    </w:p>
    <w:p w14:paraId="76034834" w14:textId="2164348A" w:rsidR="00E45A95" w:rsidRPr="00E45A95" w:rsidRDefault="00E45A95" w:rsidP="00E45A95">
      <w:pPr>
        <w:pStyle w:val="BodyText"/>
        <w:rPr>
          <w:lang w:val="en-US"/>
        </w:rPr>
      </w:pPr>
      <w:r w:rsidRPr="00E45A95">
        <w:rPr>
          <w:lang w:val="en-US"/>
        </w:rPr>
        <w:t xml:space="preserve">Correo electrónico: </w:t>
      </w:r>
      <w:r>
        <w:rPr>
          <w:lang w:val="en-US"/>
        </w:rPr>
        <w:tab/>
      </w:r>
      <w:r>
        <w:rPr>
          <w:lang w:val="en-US"/>
        </w:rPr>
        <w:tab/>
      </w:r>
      <w:r w:rsidRPr="00E45A95">
        <w:rPr>
          <w:lang w:val="en-US"/>
        </w:rPr>
        <w:t>villaloboselizabeth@gmail.com</w:t>
      </w:r>
    </w:p>
    <w:p w14:paraId="76F5F304" w14:textId="1C404BD5" w:rsidR="00E45A95" w:rsidRPr="00E45A95" w:rsidRDefault="00E45A95" w:rsidP="00E45A95">
      <w:pPr>
        <w:pStyle w:val="BodyText"/>
        <w:rPr>
          <w:lang w:val="en-US"/>
        </w:rPr>
      </w:pPr>
      <w:r w:rsidRPr="00E45A95">
        <w:rPr>
          <w:lang w:val="en-US"/>
        </w:rPr>
        <w:t xml:space="preserve">Teléfono: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45A95">
        <w:rPr>
          <w:lang w:val="en-US"/>
        </w:rPr>
        <w:t>8842-2267</w:t>
      </w:r>
    </w:p>
    <w:p w14:paraId="5478D1AB" w14:textId="69A9D89C" w:rsidR="00E45A95" w:rsidRPr="00E45A95" w:rsidRDefault="00E45A95" w:rsidP="00E45A95">
      <w:pPr>
        <w:pStyle w:val="BodyText"/>
        <w:rPr>
          <w:lang w:val="en-US"/>
        </w:rPr>
      </w:pPr>
      <w:r w:rsidRPr="00E45A95">
        <w:rPr>
          <w:lang w:val="en-US"/>
        </w:rPr>
        <w:t xml:space="preserve">Dirección: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45A95">
        <w:rPr>
          <w:lang w:val="en-US"/>
        </w:rPr>
        <w:t>San Sebastián, San José.</w:t>
      </w:r>
    </w:p>
    <w:p w14:paraId="3A1078A5" w14:textId="77777777" w:rsidR="00E45A95" w:rsidRPr="00E45A95" w:rsidRDefault="00E45A95" w:rsidP="00E45A95">
      <w:pPr>
        <w:pStyle w:val="BodyText"/>
        <w:rPr>
          <w:lang w:val="en-US"/>
        </w:rPr>
      </w:pPr>
      <w:r w:rsidRPr="00E45A95">
        <w:rPr>
          <w:lang w:val="en-US"/>
        </w:rPr>
        <w:t>Fortalezas:</w:t>
      </w:r>
    </w:p>
    <w:p w14:paraId="24F11E85" w14:textId="77777777" w:rsidR="00E45A95" w:rsidRPr="00E45A95" w:rsidRDefault="00E45A95" w:rsidP="00EC6E5E">
      <w:pPr>
        <w:pStyle w:val="BodyText"/>
        <w:numPr>
          <w:ilvl w:val="0"/>
          <w:numId w:val="17"/>
        </w:numPr>
        <w:rPr>
          <w:lang w:val="en-US"/>
        </w:rPr>
      </w:pPr>
      <w:r w:rsidRPr="00E45A95">
        <w:rPr>
          <w:lang w:val="en-US"/>
        </w:rPr>
        <w:t>Responsable.</w:t>
      </w:r>
    </w:p>
    <w:p w14:paraId="512CA038" w14:textId="77777777" w:rsidR="00E45A95" w:rsidRPr="00E45A95" w:rsidRDefault="00E45A95" w:rsidP="00EC6E5E">
      <w:pPr>
        <w:pStyle w:val="BodyText"/>
        <w:numPr>
          <w:ilvl w:val="0"/>
          <w:numId w:val="17"/>
        </w:numPr>
        <w:rPr>
          <w:lang w:val="en-US"/>
        </w:rPr>
      </w:pPr>
      <w:r w:rsidRPr="00E45A95">
        <w:rPr>
          <w:lang w:val="en-US"/>
        </w:rPr>
        <w:t>Organizada.</w:t>
      </w:r>
    </w:p>
    <w:p w14:paraId="380B5E42" w14:textId="77777777" w:rsidR="00E45A95" w:rsidRPr="00E45A95" w:rsidRDefault="00E45A95" w:rsidP="00EC6E5E">
      <w:pPr>
        <w:pStyle w:val="BodyText"/>
        <w:numPr>
          <w:ilvl w:val="0"/>
          <w:numId w:val="17"/>
        </w:numPr>
        <w:rPr>
          <w:lang w:val="en-US"/>
        </w:rPr>
      </w:pPr>
      <w:r w:rsidRPr="00E45A95">
        <w:rPr>
          <w:lang w:val="en-US"/>
        </w:rPr>
        <w:t>Capacidad de aprendizaje.</w:t>
      </w:r>
    </w:p>
    <w:p w14:paraId="272BE29E" w14:textId="77777777" w:rsidR="00E45A95" w:rsidRPr="00E45A95" w:rsidRDefault="00E45A95" w:rsidP="00EC6E5E">
      <w:pPr>
        <w:pStyle w:val="BodyText"/>
        <w:numPr>
          <w:ilvl w:val="0"/>
          <w:numId w:val="17"/>
        </w:numPr>
        <w:rPr>
          <w:lang w:val="en-US"/>
        </w:rPr>
      </w:pPr>
      <w:r w:rsidRPr="00E45A95">
        <w:rPr>
          <w:lang w:val="en-US"/>
        </w:rPr>
        <w:t>Determinación.</w:t>
      </w:r>
    </w:p>
    <w:p w14:paraId="59A19CAA" w14:textId="77777777" w:rsidR="00E45A95" w:rsidRPr="00E45A95" w:rsidRDefault="00E45A95" w:rsidP="00E45A95">
      <w:pPr>
        <w:pStyle w:val="BodyText"/>
        <w:rPr>
          <w:lang w:val="en-US"/>
        </w:rPr>
      </w:pPr>
      <w:r w:rsidRPr="00E45A95">
        <w:rPr>
          <w:lang w:val="en-US"/>
        </w:rPr>
        <w:t>Debilidades:</w:t>
      </w:r>
    </w:p>
    <w:p w14:paraId="28041AB9" w14:textId="77777777" w:rsidR="00E45A95" w:rsidRPr="00E45A95" w:rsidRDefault="00E45A95" w:rsidP="00EC6E5E">
      <w:pPr>
        <w:pStyle w:val="BodyText"/>
        <w:numPr>
          <w:ilvl w:val="0"/>
          <w:numId w:val="18"/>
        </w:numPr>
        <w:rPr>
          <w:lang w:val="en-US"/>
        </w:rPr>
      </w:pPr>
      <w:r w:rsidRPr="00E45A95">
        <w:rPr>
          <w:lang w:val="en-US"/>
        </w:rPr>
        <w:t>Perfeccionista.</w:t>
      </w:r>
    </w:p>
    <w:p w14:paraId="4081F370" w14:textId="77777777" w:rsidR="00E45A95" w:rsidRPr="00E45A95" w:rsidRDefault="00E45A95" w:rsidP="00EC6E5E">
      <w:pPr>
        <w:pStyle w:val="BodyText"/>
        <w:numPr>
          <w:ilvl w:val="0"/>
          <w:numId w:val="18"/>
        </w:numPr>
        <w:rPr>
          <w:lang w:val="en-US"/>
        </w:rPr>
      </w:pPr>
      <w:r w:rsidRPr="00E45A95">
        <w:rPr>
          <w:lang w:val="en-US"/>
        </w:rPr>
        <w:t>Tímida.</w:t>
      </w:r>
    </w:p>
    <w:p w14:paraId="5464ED6C" w14:textId="77777777" w:rsidR="00E45A95" w:rsidRPr="00E45A95" w:rsidRDefault="00E45A95" w:rsidP="00EC6E5E">
      <w:pPr>
        <w:pStyle w:val="BodyText"/>
        <w:numPr>
          <w:ilvl w:val="0"/>
          <w:numId w:val="18"/>
        </w:numPr>
        <w:rPr>
          <w:lang w:val="en-US"/>
        </w:rPr>
      </w:pPr>
      <w:r w:rsidRPr="00E45A95">
        <w:rPr>
          <w:lang w:val="en-US"/>
        </w:rPr>
        <w:t>Exigente.</w:t>
      </w:r>
    </w:p>
    <w:p w14:paraId="3EF52AFE" w14:textId="77777777" w:rsidR="00E45A95" w:rsidRPr="00E45A95" w:rsidRDefault="00E45A95" w:rsidP="00EC6E5E">
      <w:pPr>
        <w:pStyle w:val="BodyText"/>
        <w:numPr>
          <w:ilvl w:val="0"/>
          <w:numId w:val="18"/>
        </w:numPr>
        <w:rPr>
          <w:lang w:val="en-US"/>
        </w:rPr>
      </w:pPr>
      <w:r w:rsidRPr="00E45A95">
        <w:rPr>
          <w:lang w:val="en-US"/>
        </w:rPr>
        <w:t>Desconfiada.</w:t>
      </w:r>
    </w:p>
    <w:p w14:paraId="5E7F152F" w14:textId="33E7B549" w:rsidR="00E45A95" w:rsidRPr="00E45A95" w:rsidRDefault="00E45A95" w:rsidP="00E45A95">
      <w:pPr>
        <w:pStyle w:val="BodyText"/>
        <w:rPr>
          <w:lang w:val="en-US"/>
        </w:rPr>
      </w:pPr>
      <w:r w:rsidRPr="00E45A95">
        <w:rPr>
          <w:lang w:val="en-US"/>
        </w:rPr>
        <w:t xml:space="preserve">Rol asignado: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45A95">
        <w:rPr>
          <w:lang w:val="en-US"/>
        </w:rPr>
        <w:t>Coordinación</w:t>
      </w:r>
    </w:p>
    <w:p w14:paraId="20C617D3" w14:textId="77777777" w:rsidR="002A086E" w:rsidRDefault="002A086E" w:rsidP="00EA20DE">
      <w:pPr>
        <w:pStyle w:val="BodyText"/>
      </w:pPr>
    </w:p>
    <w:p w14:paraId="6A8CACC0" w14:textId="77777777" w:rsidR="002A086E" w:rsidRDefault="002A086E" w:rsidP="00EA20DE">
      <w:pPr>
        <w:pStyle w:val="BodyText"/>
      </w:pPr>
    </w:p>
    <w:p w14:paraId="37857651" w14:textId="77777777" w:rsidR="00FF6B7B" w:rsidRDefault="00FF6B7B">
      <w:pPr>
        <w:spacing w:after="0" w:line="240" w:lineRule="auto"/>
        <w:jc w:val="left"/>
        <w:rPr>
          <w:b/>
          <w:iCs/>
          <w:sz w:val="24"/>
          <w:szCs w:val="20"/>
        </w:rPr>
      </w:pPr>
      <w:r>
        <w:br w:type="page"/>
      </w:r>
    </w:p>
    <w:p w14:paraId="1072E2DC" w14:textId="3BB20563" w:rsidR="0084735F" w:rsidRPr="00F214F2" w:rsidRDefault="0084735F" w:rsidP="008F3DE8">
      <w:pPr>
        <w:pStyle w:val="Heading2"/>
      </w:pPr>
      <w:bookmarkStart w:id="22" w:name="_Toc263367041"/>
      <w:r w:rsidRPr="000C69A9">
        <w:lastRenderedPageBreak/>
        <w:t>Reglamento del equipo</w:t>
      </w:r>
      <w:bookmarkEnd w:id="22"/>
      <w:r w:rsidRPr="000C69A9">
        <w:t xml:space="preserve"> </w:t>
      </w:r>
    </w:p>
    <w:p w14:paraId="1618C29E" w14:textId="77777777" w:rsidR="00FF6B7B" w:rsidRDefault="00FF6B7B" w:rsidP="00FF6B7B"/>
    <w:p w14:paraId="432EC93C" w14:textId="77777777" w:rsidR="005F685C" w:rsidRPr="00D20E56" w:rsidRDefault="005F685C" w:rsidP="008F3DE8">
      <w:pPr>
        <w:pStyle w:val="Heading3"/>
      </w:pPr>
      <w:bookmarkStart w:id="23" w:name="_Toc263367042"/>
      <w:r w:rsidRPr="00D20E56">
        <w:t>Capítulo 1: Entregables</w:t>
      </w:r>
      <w:bookmarkEnd w:id="23"/>
    </w:p>
    <w:p w14:paraId="74EACF72" w14:textId="77777777" w:rsidR="005F685C" w:rsidRDefault="005F685C" w:rsidP="005F685C">
      <w:pPr>
        <w:pStyle w:val="BodyText"/>
      </w:pPr>
    </w:p>
    <w:p w14:paraId="6F2541A5" w14:textId="77777777" w:rsidR="005F685C" w:rsidRDefault="005F685C" w:rsidP="002E3612">
      <w:pPr>
        <w:pStyle w:val="Heading4"/>
      </w:pPr>
      <w:r>
        <w:t>Artículo 1: Puntualidad</w:t>
      </w:r>
    </w:p>
    <w:p w14:paraId="03545340" w14:textId="3E845BD5" w:rsidR="005F685C" w:rsidRDefault="005F685C" w:rsidP="00EC6E5E">
      <w:pPr>
        <w:pStyle w:val="BodyText"/>
        <w:numPr>
          <w:ilvl w:val="0"/>
          <w:numId w:val="5"/>
        </w:numPr>
      </w:pPr>
      <w:r>
        <w:t xml:space="preserve">Para cada entregable con </w:t>
      </w:r>
      <w:r w:rsidR="00C611B4">
        <w:t>un período de entrega de entre cinco y siete</w:t>
      </w:r>
      <w:r>
        <w:t xml:space="preserve"> días, los miembros del equipo van a tener hasta 80 horas antes de la fecha de entrega para enviar sus asignaciones a los encargados de calidad para ser revisados.</w:t>
      </w:r>
    </w:p>
    <w:p w14:paraId="550A7EEA" w14:textId="4180CA91" w:rsidR="005F685C" w:rsidRDefault="005F685C" w:rsidP="00EC6E5E">
      <w:pPr>
        <w:pStyle w:val="BodyText"/>
        <w:numPr>
          <w:ilvl w:val="0"/>
          <w:numId w:val="5"/>
        </w:numPr>
      </w:pPr>
      <w:r>
        <w:t xml:space="preserve">Entrega tardía 1: En caso de que uno de los miembros no </w:t>
      </w:r>
      <w:r w:rsidR="00C611B4">
        <w:t>entregue en el período de las ochenta</w:t>
      </w:r>
      <w:r>
        <w:t xml:space="preserve"> horas previas a la entrega establecidas en el pu</w:t>
      </w:r>
      <w:r w:rsidR="00C611B4">
        <w:t>nto anterior, este dispone de catorce</w:t>
      </w:r>
      <w:r>
        <w:t xml:space="preserve"> horas adicionales para entregar su asignación a los encargados de calida</w:t>
      </w:r>
      <w:r w:rsidR="00C611B4">
        <w:t>d. Esta acción se sanciona con un</w:t>
      </w:r>
      <w:r>
        <w:t xml:space="preserve"> punto menos de la nota individual de la nota grupal.</w:t>
      </w:r>
    </w:p>
    <w:p w14:paraId="0EB3A77D" w14:textId="19452239" w:rsidR="005F685C" w:rsidRDefault="005F685C" w:rsidP="00EC6E5E">
      <w:pPr>
        <w:pStyle w:val="BodyText"/>
        <w:numPr>
          <w:ilvl w:val="0"/>
          <w:numId w:val="5"/>
        </w:numPr>
      </w:pPr>
      <w:r>
        <w:t>Entrega tardía 2: Si un miembro n</w:t>
      </w:r>
      <w:r w:rsidR="00C611B4">
        <w:t>o entrega su asignación hasta doce</w:t>
      </w:r>
      <w:r>
        <w:t xml:space="preserve"> horas después de la </w:t>
      </w:r>
      <w:r w:rsidR="00C611B4">
        <w:t>“</w:t>
      </w:r>
      <w:r>
        <w:t xml:space="preserve">Entrega Tardía </w:t>
      </w:r>
      <w:r w:rsidR="00C611B4">
        <w:t>1”, esta acción se sanciona con dos</w:t>
      </w:r>
      <w:r>
        <w:t xml:space="preserve"> puntos menos de la nota individual de la nota grupal.</w:t>
      </w:r>
    </w:p>
    <w:p w14:paraId="1D2D0DAD" w14:textId="25F37F11" w:rsidR="005F685C" w:rsidRDefault="005F685C" w:rsidP="00EC6E5E">
      <w:pPr>
        <w:pStyle w:val="BodyText"/>
        <w:numPr>
          <w:ilvl w:val="0"/>
          <w:numId w:val="5"/>
        </w:numPr>
      </w:pPr>
      <w:r>
        <w:t xml:space="preserve">Entrega tardía 3: Si un miembro no entrega su asignación hasta </w:t>
      </w:r>
      <w:r w:rsidR="00C611B4">
        <w:t>doce h</w:t>
      </w:r>
      <w:r>
        <w:t xml:space="preserve">oras después de la </w:t>
      </w:r>
      <w:r w:rsidR="00C611B4">
        <w:t>“</w:t>
      </w:r>
      <w:r>
        <w:t>Entrega Tardía 2</w:t>
      </w:r>
      <w:r w:rsidR="00C611B4">
        <w:t>”</w:t>
      </w:r>
      <w:r>
        <w:t xml:space="preserve">, esta acción se sanciona con </w:t>
      </w:r>
      <w:r w:rsidR="00C611B4">
        <w:t>tres</w:t>
      </w:r>
      <w:r>
        <w:t xml:space="preserve"> puntos menos de la nota individual de la nota grupal.</w:t>
      </w:r>
    </w:p>
    <w:p w14:paraId="64726037" w14:textId="47DCB730" w:rsidR="005F685C" w:rsidRDefault="005F685C" w:rsidP="00EC6E5E">
      <w:pPr>
        <w:pStyle w:val="BodyText"/>
        <w:numPr>
          <w:ilvl w:val="0"/>
          <w:numId w:val="5"/>
        </w:numPr>
      </w:pPr>
      <w:r>
        <w:t xml:space="preserve">No entrega: Si a las </w:t>
      </w:r>
      <w:r w:rsidR="00C611B4">
        <w:t xml:space="preserve">treinta y seis </w:t>
      </w:r>
      <w:r>
        <w:t xml:space="preserve">horas antes de la fecha de entrega un integrante no ha enviado su asignación a los encargados de calidad, esto se tomará como un no entregado y se le quita un </w:t>
      </w:r>
      <w:r w:rsidR="00C611B4">
        <w:t xml:space="preserve">cincuenta por ciento </w:t>
      </w:r>
      <w:r>
        <w:t xml:space="preserve">de la nota grupal final. Estos puntos que se le quitan a este integrante quedan disponibles para que otros miembros realicen la asignación y por ende </w:t>
      </w:r>
      <w:r w:rsidR="00C611B4">
        <w:t xml:space="preserve">se </w:t>
      </w:r>
      <w:r>
        <w:t>ganen los puntos.</w:t>
      </w:r>
    </w:p>
    <w:p w14:paraId="644047C6" w14:textId="2BA7D065" w:rsidR="009262F7" w:rsidRDefault="009262F7" w:rsidP="009262F7">
      <w:pPr>
        <w:pStyle w:val="BodyText"/>
        <w:numPr>
          <w:ilvl w:val="0"/>
          <w:numId w:val="5"/>
        </w:numPr>
      </w:pPr>
      <w:r>
        <w:t xml:space="preserve">Entrega Incompleta: Cuando cualquier miembro del equipo entrega su asignación incompleta en el lapso de </w:t>
      </w:r>
      <w:r w:rsidR="00C611B4">
        <w:t xml:space="preserve">treinta y seis </w:t>
      </w:r>
      <w:r>
        <w:t>horas antes de la entrega final, un encargado de calidad determinará el estado de la asignación basándose en las siguientes métricas:</w:t>
      </w:r>
    </w:p>
    <w:p w14:paraId="110E6C32" w14:textId="77777777" w:rsidR="009262F7" w:rsidRDefault="009262F7" w:rsidP="009262F7">
      <w:pPr>
        <w:pStyle w:val="BodyText"/>
        <w:numPr>
          <w:ilvl w:val="1"/>
          <w:numId w:val="5"/>
        </w:numPr>
      </w:pPr>
      <w:r>
        <w:lastRenderedPageBreak/>
        <w:t>Bueno: el contenido entregado se encuentra bajos los estándares de calidad establecidos por el grupo. La sanción es este caso será de dos puntos.</w:t>
      </w:r>
    </w:p>
    <w:p w14:paraId="715977E7" w14:textId="77777777" w:rsidR="009262F7" w:rsidRDefault="009262F7" w:rsidP="009262F7">
      <w:pPr>
        <w:pStyle w:val="BodyText"/>
        <w:numPr>
          <w:ilvl w:val="1"/>
          <w:numId w:val="5"/>
        </w:numPr>
      </w:pPr>
      <w:r>
        <w:t>Regular: el contenido entregado se encuentra por debajo de los estándares de calidad pero es funcional. La sanción es este caso será de cuatro puntos.</w:t>
      </w:r>
    </w:p>
    <w:p w14:paraId="60B7EB2D" w14:textId="177B41B1" w:rsidR="00083072" w:rsidRDefault="009262F7" w:rsidP="005F685C">
      <w:pPr>
        <w:pStyle w:val="BodyText"/>
        <w:numPr>
          <w:ilvl w:val="1"/>
          <w:numId w:val="5"/>
        </w:numPr>
      </w:pPr>
      <w:r>
        <w:t>Malo: el contenido entregado se encuentra muy por debajo de los estándares de calidad y no es funcional.  La sanción es este caso será de ocho puntos.</w:t>
      </w:r>
    </w:p>
    <w:p w14:paraId="4EEEDBEC" w14:textId="77777777" w:rsidR="00FF6B7B" w:rsidRDefault="00FF6B7B" w:rsidP="005F685C">
      <w:pPr>
        <w:pStyle w:val="BodyText"/>
      </w:pPr>
    </w:p>
    <w:p w14:paraId="5507A4E0" w14:textId="77777777" w:rsidR="005F685C" w:rsidRDefault="005F685C" w:rsidP="002E3612">
      <w:pPr>
        <w:pStyle w:val="Heading4"/>
      </w:pPr>
      <w:r>
        <w:t>Artículo 2: Calidad</w:t>
      </w:r>
    </w:p>
    <w:p w14:paraId="214D0669" w14:textId="44A9CB4E" w:rsidR="005F685C" w:rsidRDefault="005F685C" w:rsidP="00EC6E5E">
      <w:pPr>
        <w:pStyle w:val="BodyText"/>
        <w:numPr>
          <w:ilvl w:val="0"/>
          <w:numId w:val="6"/>
        </w:numPr>
        <w:jc w:val="left"/>
      </w:pPr>
      <w:r>
        <w:t xml:space="preserve">Cuando uno de los encargados de calidad recibe una asignación, éste dispone de hasta </w:t>
      </w:r>
      <w:r w:rsidR="00F67AAB">
        <w:t xml:space="preserve">veinticuatro </w:t>
      </w:r>
      <w:r>
        <w:t>horas para revisarla. En caso de que calidad encuentre problemas es su responsabilidad contactar al miembro del equipo y hacerle llegar mediante correo electrónico los cambios a realizar.</w:t>
      </w:r>
    </w:p>
    <w:p w14:paraId="22FBA63D" w14:textId="55FA82DC" w:rsidR="005F685C" w:rsidRDefault="005F685C" w:rsidP="00EC6E5E">
      <w:pPr>
        <w:pStyle w:val="BodyText"/>
        <w:numPr>
          <w:ilvl w:val="0"/>
          <w:numId w:val="6"/>
        </w:numPr>
        <w:jc w:val="left"/>
      </w:pPr>
      <w:r>
        <w:t xml:space="preserve">Cuando una asignación es rechazada por calidad, el miembro correspondiente dispone de hasta </w:t>
      </w:r>
      <w:r w:rsidR="00F67AAB">
        <w:t xml:space="preserve">veinticuatro </w:t>
      </w:r>
      <w:r>
        <w:t>horas adicionales para realizar las correcciones correspondientes y enviar nuevamente la asignación a calidad para revisión.</w:t>
      </w:r>
    </w:p>
    <w:p w14:paraId="2B253F90" w14:textId="77777777" w:rsidR="005F685C" w:rsidRDefault="005F685C" w:rsidP="00EC6E5E">
      <w:pPr>
        <w:pStyle w:val="BodyText"/>
        <w:numPr>
          <w:ilvl w:val="0"/>
          <w:numId w:val="6"/>
        </w:numPr>
        <w:jc w:val="left"/>
      </w:pPr>
      <w:r>
        <w:t>Los siguientes son los casos en los que Calidad está en derecho de rechazar un entregable de documentación:</w:t>
      </w:r>
    </w:p>
    <w:p w14:paraId="4F044324" w14:textId="4379D035" w:rsidR="005F685C" w:rsidRDefault="005F685C" w:rsidP="00F67AAB">
      <w:pPr>
        <w:pStyle w:val="BodyText"/>
        <w:numPr>
          <w:ilvl w:val="1"/>
          <w:numId w:val="6"/>
        </w:numPr>
        <w:jc w:val="left"/>
      </w:pPr>
      <w:r>
        <w:t xml:space="preserve">Ortografía: máximo </w:t>
      </w:r>
      <w:r w:rsidR="00F67AAB">
        <w:t>diez</w:t>
      </w:r>
      <w:r>
        <w:t xml:space="preserve"> faltas por página. Las faltas deben ser diferentes, es decir, si una palabra se encuentra mal escrita varias veces, esto se toma como una falta.</w:t>
      </w:r>
    </w:p>
    <w:p w14:paraId="71908F05" w14:textId="10E96EC5" w:rsidR="005F685C" w:rsidRDefault="005F685C" w:rsidP="00F67AAB">
      <w:pPr>
        <w:pStyle w:val="BodyText"/>
        <w:numPr>
          <w:ilvl w:val="1"/>
          <w:numId w:val="6"/>
        </w:numPr>
        <w:jc w:val="left"/>
      </w:pPr>
      <w:r>
        <w:t xml:space="preserve">Redacción: máximo un párrafo mal redactado en el que no se transmite la idea correctamente en un total de </w:t>
      </w:r>
      <w:r w:rsidR="00F67AAB">
        <w:t>diez</w:t>
      </w:r>
      <w:r>
        <w:t xml:space="preserve"> párrafos.</w:t>
      </w:r>
    </w:p>
    <w:p w14:paraId="51CBB5F1" w14:textId="77777777" w:rsidR="005F685C" w:rsidRDefault="005F685C" w:rsidP="00F67AAB">
      <w:pPr>
        <w:pStyle w:val="BodyText"/>
        <w:numPr>
          <w:ilvl w:val="1"/>
          <w:numId w:val="6"/>
        </w:numPr>
        <w:jc w:val="left"/>
      </w:pPr>
      <w:r>
        <w:t>Formato: cuando se haya irrespetado el formato de la plantilla del documento y se encuentren estilos que no corresponden.</w:t>
      </w:r>
    </w:p>
    <w:p w14:paraId="0DE7392E" w14:textId="7B7E6DF2" w:rsidR="00F214F2" w:rsidRDefault="005F685C" w:rsidP="00EC6E5E">
      <w:pPr>
        <w:pStyle w:val="BodyText"/>
        <w:numPr>
          <w:ilvl w:val="0"/>
          <w:numId w:val="6"/>
        </w:numPr>
        <w:jc w:val="left"/>
      </w:pPr>
      <w:r>
        <w:lastRenderedPageBreak/>
        <w:t>En caso de que un miembro de calidad incumpla con la puntualidad, se verá amonestado con los mismos rubros que con la entrega tardía de un documento.</w:t>
      </w:r>
    </w:p>
    <w:p w14:paraId="4627F40E" w14:textId="77777777" w:rsidR="00983447" w:rsidRDefault="00983447" w:rsidP="00983447"/>
    <w:p w14:paraId="05CA9222" w14:textId="77777777" w:rsidR="00983447" w:rsidRDefault="00983447" w:rsidP="00983447"/>
    <w:p w14:paraId="20F14021" w14:textId="77777777" w:rsidR="005F685C" w:rsidRDefault="005F685C" w:rsidP="008F3DE8">
      <w:pPr>
        <w:pStyle w:val="Heading3"/>
      </w:pPr>
      <w:bookmarkStart w:id="24" w:name="_Toc263367043"/>
      <w:r>
        <w:t>Capítulo 2: Reuniones</w:t>
      </w:r>
      <w:bookmarkEnd w:id="24"/>
    </w:p>
    <w:p w14:paraId="6235EE9A" w14:textId="77777777" w:rsidR="005F685C" w:rsidRDefault="005F685C" w:rsidP="00FF6B7B"/>
    <w:p w14:paraId="4A0F8820" w14:textId="77777777" w:rsidR="005F685C" w:rsidRDefault="005F685C" w:rsidP="002E3612">
      <w:pPr>
        <w:pStyle w:val="Heading4"/>
      </w:pPr>
      <w:r>
        <w:t>Artículo 1: Asistencia y Puntualidad</w:t>
      </w:r>
    </w:p>
    <w:p w14:paraId="50E608F8" w14:textId="52196803" w:rsidR="005F685C" w:rsidRDefault="005F685C" w:rsidP="00EC6E5E">
      <w:pPr>
        <w:pStyle w:val="BodyText"/>
        <w:numPr>
          <w:ilvl w:val="0"/>
          <w:numId w:val="7"/>
        </w:numPr>
        <w:jc w:val="left"/>
      </w:pPr>
      <w:r>
        <w:t xml:space="preserve">Es responsabilidad de todos los miembros del equipo asistir a las reuniones que se realizan en la clase y extraclase. En caso de que se ausente sin una justificación fuerte, el miembro se verá amonestado con </w:t>
      </w:r>
      <w:r w:rsidR="005039E4">
        <w:t>cinco</w:t>
      </w:r>
      <w:r>
        <w:t xml:space="preserve"> puntos.</w:t>
      </w:r>
    </w:p>
    <w:p w14:paraId="23F2E7AA" w14:textId="371EEA9C" w:rsidR="005F685C" w:rsidRDefault="005F685C" w:rsidP="00EC6E5E">
      <w:pPr>
        <w:pStyle w:val="BodyText"/>
        <w:numPr>
          <w:ilvl w:val="0"/>
          <w:numId w:val="7"/>
        </w:numPr>
        <w:jc w:val="left"/>
      </w:pPr>
      <w:r>
        <w:t>Las reuniones inician a la hora puntual que se establece en la agenda. Si algún miembro incumple con la especificación anter</w:t>
      </w:r>
      <w:r w:rsidR="005039E4">
        <w:t>ior se amonesta al miembro con un</w:t>
      </w:r>
      <w:r>
        <w:t xml:space="preserve"> punto.</w:t>
      </w:r>
    </w:p>
    <w:p w14:paraId="38AE28DE" w14:textId="77777777" w:rsidR="005F685C" w:rsidRDefault="005F685C" w:rsidP="005F685C">
      <w:pPr>
        <w:pStyle w:val="BodyText"/>
      </w:pPr>
    </w:p>
    <w:p w14:paraId="0C62AAC3" w14:textId="77777777" w:rsidR="005F685C" w:rsidRDefault="005F685C" w:rsidP="002E3612">
      <w:pPr>
        <w:pStyle w:val="Heading4"/>
      </w:pPr>
      <w:r>
        <w:t>Artículo 2: Colaboración</w:t>
      </w:r>
    </w:p>
    <w:p w14:paraId="403DB3B6" w14:textId="77777777" w:rsidR="005F685C" w:rsidRDefault="005F685C" w:rsidP="00F214F2">
      <w:pPr>
        <w:pStyle w:val="BodyText"/>
        <w:jc w:val="left"/>
      </w:pPr>
      <w:r>
        <w:t>Es responsabilidad de todos los miembros del equipo de colaborar y participar en los puntos agendados.</w:t>
      </w:r>
    </w:p>
    <w:p w14:paraId="1A2421CA" w14:textId="77777777" w:rsidR="005F685C" w:rsidRDefault="005F685C" w:rsidP="005F685C">
      <w:pPr>
        <w:pStyle w:val="BodyText"/>
      </w:pPr>
    </w:p>
    <w:p w14:paraId="7730FF99" w14:textId="77777777" w:rsidR="005F685C" w:rsidRDefault="005F685C" w:rsidP="002E3612">
      <w:pPr>
        <w:pStyle w:val="Heading4"/>
      </w:pPr>
      <w:r>
        <w:t>Artículo 3: Frecuencia de reuniones</w:t>
      </w:r>
    </w:p>
    <w:p w14:paraId="2DCA79C8" w14:textId="653044C5" w:rsidR="005F685C" w:rsidRDefault="005F685C" w:rsidP="00F214F2">
      <w:pPr>
        <w:pStyle w:val="BodyText"/>
        <w:jc w:val="left"/>
      </w:pPr>
      <w:r>
        <w:t>Se realizará una reunión extraclase por semana, esta puede ser presencial o virtual. En caso de que sea presencial esta será los sábados a partir de las</w:t>
      </w:r>
      <w:r w:rsidR="00E42D8E">
        <w:t xml:space="preserve"> ocho horas </w:t>
      </w:r>
      <w:r>
        <w:t>en el Edificio Edicol en Sabana Sur. En caso de que sea virtual, será mediante la herramienta de Google Hangouts a la hora que establezca la agenda.</w:t>
      </w:r>
    </w:p>
    <w:p w14:paraId="4BAEC865" w14:textId="77777777" w:rsidR="005F685C" w:rsidRDefault="005F685C" w:rsidP="00A25430"/>
    <w:p w14:paraId="5C68295D" w14:textId="77777777" w:rsidR="00F214F2" w:rsidRDefault="00F214F2" w:rsidP="005F685C">
      <w:pPr>
        <w:pStyle w:val="BodyText"/>
      </w:pPr>
    </w:p>
    <w:p w14:paraId="0B4AA343" w14:textId="77777777" w:rsidR="005F685C" w:rsidRDefault="005F685C" w:rsidP="008F3DE8">
      <w:pPr>
        <w:pStyle w:val="Heading3"/>
      </w:pPr>
      <w:bookmarkStart w:id="25" w:name="_Toc263367044"/>
      <w:r>
        <w:lastRenderedPageBreak/>
        <w:t>Capítulo 3: Trabajo en equipo</w:t>
      </w:r>
      <w:bookmarkEnd w:id="25"/>
    </w:p>
    <w:p w14:paraId="4965E947" w14:textId="77777777" w:rsidR="005F685C" w:rsidRDefault="005F685C" w:rsidP="005F685C">
      <w:pPr>
        <w:pStyle w:val="BodyText"/>
      </w:pPr>
    </w:p>
    <w:p w14:paraId="65B31B83" w14:textId="77777777" w:rsidR="005F685C" w:rsidRDefault="005F685C" w:rsidP="002E3612">
      <w:pPr>
        <w:pStyle w:val="Heading4"/>
      </w:pPr>
      <w:r>
        <w:t>Artículo 1: Respeto y Tolerancia</w:t>
      </w:r>
    </w:p>
    <w:p w14:paraId="23335ED0" w14:textId="6B6E19DB" w:rsidR="005F685C" w:rsidRDefault="005F685C" w:rsidP="00F214F2">
      <w:pPr>
        <w:pStyle w:val="BodyText"/>
        <w:jc w:val="left"/>
      </w:pPr>
      <w:r>
        <w:t>Bajo ninguna circunstancia se admite ninguna falta de respeto ya sea verbal o no verbal hacia algún miembro del equipo, entendiéndose como falta de respeto el uso de palabras ofensivas, términos despectivos, discriminación,</w:t>
      </w:r>
      <w:r w:rsidR="00F214F2">
        <w:t xml:space="preserve"> </w:t>
      </w:r>
      <w:r>
        <w:t>burlas, o cualquier otra acción que atente contr</w:t>
      </w:r>
      <w:r w:rsidR="00F214F2">
        <w:t>a la integridad de los miembros</w:t>
      </w:r>
      <w:r>
        <w:t>. Esta acción se sancionará la suspensión del trabajo que se esté realizando en ese momento.</w:t>
      </w:r>
    </w:p>
    <w:p w14:paraId="04C90C76" w14:textId="77777777" w:rsidR="005F685C" w:rsidRDefault="005F685C" w:rsidP="005F685C">
      <w:pPr>
        <w:pStyle w:val="BodyText"/>
      </w:pPr>
    </w:p>
    <w:p w14:paraId="79E2D3E0" w14:textId="77777777" w:rsidR="00F214F2" w:rsidRDefault="00F214F2" w:rsidP="005F685C">
      <w:pPr>
        <w:pStyle w:val="BodyText"/>
      </w:pPr>
    </w:p>
    <w:p w14:paraId="2FEFB581" w14:textId="77777777" w:rsidR="005F685C" w:rsidRDefault="005F685C" w:rsidP="008F3DE8">
      <w:pPr>
        <w:pStyle w:val="Heading3"/>
      </w:pPr>
      <w:bookmarkStart w:id="26" w:name="_Toc263367045"/>
      <w:r>
        <w:t>Capítulo 3: Medios de comunicación</w:t>
      </w:r>
      <w:bookmarkEnd w:id="26"/>
    </w:p>
    <w:p w14:paraId="1A12D6E7" w14:textId="77777777" w:rsidR="005F685C" w:rsidRDefault="005F685C" w:rsidP="005F685C">
      <w:pPr>
        <w:pStyle w:val="BodyText"/>
      </w:pPr>
    </w:p>
    <w:p w14:paraId="5FCB28DE" w14:textId="77777777" w:rsidR="005F685C" w:rsidRDefault="005F685C" w:rsidP="002E3612">
      <w:pPr>
        <w:pStyle w:val="Heading4"/>
      </w:pPr>
      <w:r>
        <w:t>Artículo 1: Correo electrónico</w:t>
      </w:r>
    </w:p>
    <w:p w14:paraId="0FEBBB65" w14:textId="77777777" w:rsidR="005F685C" w:rsidRDefault="005F685C" w:rsidP="005F685C">
      <w:pPr>
        <w:pStyle w:val="BodyText"/>
      </w:pPr>
      <w:r>
        <w:t>Toda la comunicación del equipo será a través del correo electrónico. Este será el medio oficial de comunicación.</w:t>
      </w:r>
    </w:p>
    <w:p w14:paraId="6180D700" w14:textId="76B5D66C" w:rsidR="005F685C" w:rsidRDefault="005F685C" w:rsidP="005F685C">
      <w:pPr>
        <w:pStyle w:val="BodyText"/>
      </w:pPr>
      <w:r>
        <w:t xml:space="preserve">En casos de que uno de los miembros necesite ausentarse a una de las reuniones este lo comunicará inicialmente con la coordinación o </w:t>
      </w:r>
      <w:r w:rsidR="00F214F2">
        <w:t xml:space="preserve">posteriormente con </w:t>
      </w:r>
      <w:r>
        <w:t xml:space="preserve">algún otro </w:t>
      </w:r>
      <w:r w:rsidR="00F214F2">
        <w:t>miembro</w:t>
      </w:r>
      <w:r>
        <w:t xml:space="preserve"> del equipo.</w:t>
      </w:r>
    </w:p>
    <w:p w14:paraId="1CB519A0" w14:textId="77777777" w:rsidR="0084735F" w:rsidRPr="005F685C" w:rsidRDefault="0084735F" w:rsidP="005F685C">
      <w:pPr>
        <w:pStyle w:val="BodyText"/>
      </w:pPr>
    </w:p>
    <w:sectPr w:rsidR="0084735F" w:rsidRPr="005F685C" w:rsidSect="00B543BA">
      <w:headerReference w:type="default" r:id="rId12"/>
      <w:footerReference w:type="even" r:id="rId13"/>
      <w:footerReference w:type="default" r:id="rId14"/>
      <w:pgSz w:w="12240" w:h="15840" w:code="1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DA545" w14:textId="77777777" w:rsidR="00ED0BAB" w:rsidRDefault="00ED0BAB">
      <w:r>
        <w:separator/>
      </w:r>
    </w:p>
    <w:p w14:paraId="13FFD062" w14:textId="77777777" w:rsidR="001949E9" w:rsidRDefault="001949E9"/>
  </w:endnote>
  <w:endnote w:type="continuationSeparator" w:id="0">
    <w:p w14:paraId="57F5C088" w14:textId="77777777" w:rsidR="00ED0BAB" w:rsidRDefault="00ED0BAB">
      <w:r>
        <w:continuationSeparator/>
      </w:r>
    </w:p>
    <w:p w14:paraId="5913E2D7" w14:textId="77777777" w:rsidR="001949E9" w:rsidRDefault="001949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43161" w14:textId="77777777" w:rsidR="00ED0BAB" w:rsidRDefault="00ED0BAB" w:rsidP="009B46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71675" w14:textId="77777777" w:rsidR="00ED0BAB" w:rsidRDefault="00ED0BAB" w:rsidP="00F00AF6">
    <w:pPr>
      <w:pStyle w:val="Footer"/>
      <w:ind w:right="360"/>
    </w:pPr>
  </w:p>
  <w:p w14:paraId="0E8917BE" w14:textId="77777777" w:rsidR="001949E9" w:rsidRDefault="001949E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299F9" w14:textId="77777777" w:rsidR="00ED0BAB" w:rsidRDefault="00ED0BAB" w:rsidP="009B46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2AC1">
      <w:rPr>
        <w:rStyle w:val="PageNumber"/>
        <w:noProof/>
      </w:rPr>
      <w:t>2</w:t>
    </w:r>
    <w:r>
      <w:rPr>
        <w:rStyle w:val="PageNumber"/>
      </w:rPr>
      <w:fldChar w:fldCharType="end"/>
    </w:r>
  </w:p>
  <w:p w14:paraId="5CC9A6A5" w14:textId="77777777" w:rsidR="00ED0BAB" w:rsidRDefault="00ED0BAB" w:rsidP="00F00AF6">
    <w:pPr>
      <w:pStyle w:val="Footer"/>
      <w:ind w:right="360"/>
    </w:pPr>
  </w:p>
  <w:p w14:paraId="1BF7D657" w14:textId="77777777" w:rsidR="001949E9" w:rsidRDefault="001949E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C48A2" w14:textId="77777777" w:rsidR="00ED0BAB" w:rsidRDefault="00ED0BAB">
      <w:r>
        <w:separator/>
      </w:r>
    </w:p>
    <w:p w14:paraId="7027FF55" w14:textId="77777777" w:rsidR="001949E9" w:rsidRDefault="001949E9"/>
  </w:footnote>
  <w:footnote w:type="continuationSeparator" w:id="0">
    <w:p w14:paraId="5F0D44D4" w14:textId="77777777" w:rsidR="00ED0BAB" w:rsidRDefault="00ED0BAB">
      <w:r>
        <w:continuationSeparator/>
      </w:r>
    </w:p>
    <w:p w14:paraId="77FC0079" w14:textId="77777777" w:rsidR="001949E9" w:rsidRDefault="001949E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830"/>
      <w:gridCol w:w="2700"/>
      <w:gridCol w:w="720"/>
    </w:tblGrid>
    <w:tr w:rsidR="00ED0BAB" w:rsidRPr="00C74565" w14:paraId="3973968F" w14:textId="77777777" w:rsidTr="00D709EF">
      <w:tc>
        <w:tcPr>
          <w:tcW w:w="5830" w:type="dxa"/>
        </w:tcPr>
        <w:p w14:paraId="25283FD8" w14:textId="77777777" w:rsidR="00ED0BAB" w:rsidRPr="00C74565" w:rsidRDefault="00ED0BAB" w:rsidP="00D709EF">
          <w:pPr>
            <w:pStyle w:val="Header"/>
            <w:ind w:right="360"/>
            <w:rPr>
              <w:rFonts w:cs="Arial"/>
              <w:sz w:val="18"/>
              <w:szCs w:val="18"/>
            </w:rPr>
          </w:pPr>
          <w:r w:rsidRPr="00C74565">
            <w:rPr>
              <w:rFonts w:cs="Arial"/>
              <w:sz w:val="18"/>
              <w:szCs w:val="18"/>
            </w:rPr>
            <w:t>Documento:</w:t>
          </w:r>
        </w:p>
        <w:p w14:paraId="1425FF5D" w14:textId="77777777" w:rsidR="00ED0BAB" w:rsidRPr="00C74565" w:rsidRDefault="00ED0BAB" w:rsidP="00D709EF">
          <w:pPr>
            <w:pStyle w:val="Header"/>
            <w:rPr>
              <w:rFonts w:cs="Arial"/>
              <w:b/>
              <w:bCs/>
              <w:sz w:val="18"/>
              <w:szCs w:val="18"/>
            </w:rPr>
          </w:pPr>
          <w:r w:rsidRPr="00C74565">
            <w:rPr>
              <w:rFonts w:cs="Arial"/>
              <w:b/>
              <w:bCs/>
              <w:sz w:val="18"/>
              <w:szCs w:val="18"/>
            </w:rPr>
            <w:t>Ficha Técnica del Equipo</w:t>
          </w:r>
        </w:p>
      </w:tc>
      <w:tc>
        <w:tcPr>
          <w:tcW w:w="2700" w:type="dxa"/>
          <w:tcBorders>
            <w:right w:val="nil"/>
          </w:tcBorders>
        </w:tcPr>
        <w:p w14:paraId="10C2479D" w14:textId="77777777" w:rsidR="00ED0BAB" w:rsidRPr="00C74565" w:rsidRDefault="00ED0BAB" w:rsidP="00D709EF">
          <w:pPr>
            <w:pStyle w:val="Header"/>
            <w:rPr>
              <w:rFonts w:cs="Arial"/>
              <w:sz w:val="18"/>
              <w:szCs w:val="18"/>
            </w:rPr>
          </w:pPr>
          <w:r w:rsidRPr="00C74565">
            <w:rPr>
              <w:rFonts w:cs="Arial"/>
              <w:sz w:val="18"/>
              <w:szCs w:val="18"/>
            </w:rPr>
            <w:t>Nombre del Equipo</w:t>
          </w:r>
        </w:p>
        <w:p w14:paraId="084207B0" w14:textId="77777777" w:rsidR="00ED0BAB" w:rsidRPr="00C74565" w:rsidRDefault="00ED0BAB" w:rsidP="00D709EF">
          <w:pPr>
            <w:pStyle w:val="Header"/>
            <w:rPr>
              <w:rFonts w:cs="Arial"/>
              <w:b/>
              <w:bCs/>
              <w:sz w:val="18"/>
              <w:szCs w:val="18"/>
            </w:rPr>
          </w:pPr>
          <w:r w:rsidRPr="00C74565">
            <w:rPr>
              <w:rFonts w:cs="Arial"/>
              <w:b/>
              <w:bCs/>
              <w:sz w:val="18"/>
              <w:szCs w:val="18"/>
            </w:rPr>
            <w:t>WAPI</w:t>
          </w:r>
        </w:p>
      </w:tc>
      <w:tc>
        <w:tcPr>
          <w:tcW w:w="720" w:type="dxa"/>
          <w:tcBorders>
            <w:left w:val="nil"/>
          </w:tcBorders>
        </w:tcPr>
        <w:p w14:paraId="682DA082" w14:textId="77777777" w:rsidR="00ED0BAB" w:rsidRPr="00C74565" w:rsidRDefault="00ED0BAB" w:rsidP="00D709EF">
          <w:pPr>
            <w:pStyle w:val="Header"/>
            <w:jc w:val="right"/>
            <w:rPr>
              <w:rFonts w:cs="Arial"/>
              <w:b/>
              <w:bCs/>
              <w:sz w:val="18"/>
              <w:szCs w:val="18"/>
            </w:rPr>
          </w:pPr>
        </w:p>
      </w:tc>
    </w:tr>
    <w:tr w:rsidR="00ED0BAB" w:rsidRPr="00C74565" w14:paraId="3426D792" w14:textId="77777777" w:rsidTr="00D709EF">
      <w:tc>
        <w:tcPr>
          <w:tcW w:w="5830" w:type="dxa"/>
        </w:tcPr>
        <w:p w14:paraId="2263C50B" w14:textId="441E599E" w:rsidR="00ED0BAB" w:rsidRPr="00C74565" w:rsidRDefault="00ED0BAB" w:rsidP="00D709EF">
          <w:pPr>
            <w:pStyle w:val="Header"/>
            <w:rPr>
              <w:rFonts w:cs="Arial"/>
              <w:sz w:val="18"/>
              <w:szCs w:val="18"/>
            </w:rPr>
          </w:pPr>
          <w:r w:rsidRPr="00C74565">
            <w:rPr>
              <w:rFonts w:cs="Arial"/>
              <w:sz w:val="18"/>
              <w:szCs w:val="18"/>
            </w:rPr>
            <w:t xml:space="preserve">Elaborado por: </w:t>
          </w:r>
          <w:r w:rsidR="00C74565" w:rsidRPr="00C74565">
            <w:rPr>
              <w:rFonts w:cs="Arial"/>
              <w:sz w:val="18"/>
              <w:szCs w:val="18"/>
            </w:rPr>
            <w:t>Elizabeth Villalobos</w:t>
          </w:r>
        </w:p>
      </w:tc>
      <w:tc>
        <w:tcPr>
          <w:tcW w:w="3420" w:type="dxa"/>
          <w:gridSpan w:val="2"/>
        </w:tcPr>
        <w:p w14:paraId="688AE959" w14:textId="16040C07" w:rsidR="00ED0BAB" w:rsidRPr="00C74565" w:rsidRDefault="00ED0BAB" w:rsidP="00AE7621">
          <w:pPr>
            <w:pStyle w:val="Header"/>
            <w:rPr>
              <w:rFonts w:cs="Arial"/>
              <w:sz w:val="18"/>
              <w:szCs w:val="18"/>
            </w:rPr>
          </w:pPr>
          <w:r w:rsidRPr="00C74565">
            <w:rPr>
              <w:rFonts w:cs="Arial"/>
              <w:sz w:val="18"/>
              <w:szCs w:val="18"/>
            </w:rPr>
            <w:t>Última modificación:</w:t>
          </w:r>
          <w:r w:rsidR="00AE7621">
            <w:rPr>
              <w:rFonts w:cs="Arial"/>
              <w:sz w:val="18"/>
              <w:szCs w:val="18"/>
            </w:rPr>
            <w:t xml:space="preserve"> 2</w:t>
          </w:r>
          <w:r w:rsidRPr="00C74565">
            <w:rPr>
              <w:rFonts w:cs="Arial"/>
              <w:sz w:val="18"/>
              <w:szCs w:val="18"/>
            </w:rPr>
            <w:t xml:space="preserve"> de </w:t>
          </w:r>
          <w:r w:rsidR="00AE7621">
            <w:rPr>
              <w:rFonts w:cs="Arial"/>
              <w:sz w:val="18"/>
              <w:szCs w:val="18"/>
            </w:rPr>
            <w:t>Junio</w:t>
          </w:r>
          <w:r w:rsidRPr="00C74565">
            <w:rPr>
              <w:rFonts w:cs="Arial"/>
              <w:sz w:val="18"/>
              <w:szCs w:val="18"/>
            </w:rPr>
            <w:t xml:space="preserve"> 2014</w:t>
          </w:r>
        </w:p>
      </w:tc>
    </w:tr>
    <w:tr w:rsidR="00ED0BAB" w:rsidRPr="00C74565" w14:paraId="5E47CBF2" w14:textId="77777777" w:rsidTr="00D709EF">
      <w:tc>
        <w:tcPr>
          <w:tcW w:w="5830" w:type="dxa"/>
        </w:tcPr>
        <w:p w14:paraId="5128C684" w14:textId="77777777" w:rsidR="00ED0BAB" w:rsidRPr="00C74565" w:rsidRDefault="00ED0BAB" w:rsidP="002855C0">
          <w:pPr>
            <w:pStyle w:val="Header"/>
            <w:rPr>
              <w:rFonts w:cs="Arial"/>
              <w:sz w:val="18"/>
              <w:szCs w:val="18"/>
            </w:rPr>
          </w:pPr>
          <w:r w:rsidRPr="00C74565">
            <w:rPr>
              <w:rFonts w:cs="Arial"/>
              <w:sz w:val="18"/>
              <w:szCs w:val="18"/>
            </w:rPr>
            <w:t>Revisado por: Jose Cerdas y Oscar Santamaría</w:t>
          </w:r>
        </w:p>
      </w:tc>
      <w:tc>
        <w:tcPr>
          <w:tcW w:w="3420" w:type="dxa"/>
          <w:gridSpan w:val="2"/>
        </w:tcPr>
        <w:p w14:paraId="2454A4ED" w14:textId="77777777" w:rsidR="00ED0BAB" w:rsidRPr="00C74565" w:rsidRDefault="00ED0BAB" w:rsidP="00D709EF">
          <w:pPr>
            <w:pStyle w:val="Header"/>
            <w:rPr>
              <w:rFonts w:cs="Arial"/>
              <w:sz w:val="18"/>
              <w:szCs w:val="18"/>
            </w:rPr>
          </w:pPr>
        </w:p>
      </w:tc>
    </w:tr>
    <w:tr w:rsidR="00ED0BAB" w:rsidRPr="00C74565" w14:paraId="03459E7D" w14:textId="77777777" w:rsidTr="00D709EF">
      <w:tc>
        <w:tcPr>
          <w:tcW w:w="5830" w:type="dxa"/>
        </w:tcPr>
        <w:p w14:paraId="0367F76E" w14:textId="2185C893" w:rsidR="00ED0BAB" w:rsidRPr="00C74565" w:rsidRDefault="00AE7621" w:rsidP="00D709EF">
          <w:pPr>
            <w:pStyle w:val="Head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Versión: 1</w:t>
          </w:r>
          <w:r w:rsidR="00ED0BAB" w:rsidRPr="00C74565">
            <w:rPr>
              <w:rFonts w:cs="Arial"/>
              <w:sz w:val="18"/>
              <w:szCs w:val="18"/>
            </w:rPr>
            <w:t>.0</w:t>
          </w:r>
        </w:p>
      </w:tc>
      <w:tc>
        <w:tcPr>
          <w:tcW w:w="3420" w:type="dxa"/>
          <w:gridSpan w:val="2"/>
        </w:tcPr>
        <w:p w14:paraId="468BFBBF" w14:textId="77777777" w:rsidR="00ED0BAB" w:rsidRPr="00C74565" w:rsidRDefault="00ED0BAB" w:rsidP="00B543BA">
          <w:pPr>
            <w:pStyle w:val="Header"/>
            <w:rPr>
              <w:rFonts w:cs="Arial"/>
              <w:sz w:val="18"/>
              <w:szCs w:val="18"/>
            </w:rPr>
          </w:pPr>
          <w:r w:rsidRPr="00C74565">
            <w:rPr>
              <w:rFonts w:cs="Arial"/>
              <w:sz w:val="18"/>
              <w:szCs w:val="18"/>
            </w:rPr>
            <w:t xml:space="preserve">Página </w:t>
          </w:r>
          <w:r w:rsidRPr="00C74565">
            <w:rPr>
              <w:rStyle w:val="PageNumber"/>
              <w:sz w:val="18"/>
              <w:szCs w:val="18"/>
            </w:rPr>
            <w:fldChar w:fldCharType="begin"/>
          </w:r>
          <w:r w:rsidRPr="00C74565">
            <w:rPr>
              <w:rStyle w:val="PageNumber"/>
              <w:sz w:val="18"/>
              <w:szCs w:val="18"/>
            </w:rPr>
            <w:instrText xml:space="preserve"> PAGE </w:instrText>
          </w:r>
          <w:r w:rsidRPr="00C74565">
            <w:rPr>
              <w:rStyle w:val="PageNumber"/>
              <w:sz w:val="18"/>
              <w:szCs w:val="18"/>
            </w:rPr>
            <w:fldChar w:fldCharType="separate"/>
          </w:r>
          <w:r w:rsidR="00832AC1">
            <w:rPr>
              <w:rStyle w:val="PageNumber"/>
              <w:noProof/>
              <w:sz w:val="18"/>
              <w:szCs w:val="18"/>
            </w:rPr>
            <w:t>2</w:t>
          </w:r>
          <w:r w:rsidRPr="00C74565">
            <w:rPr>
              <w:rStyle w:val="PageNumber"/>
              <w:sz w:val="18"/>
              <w:szCs w:val="18"/>
            </w:rPr>
            <w:fldChar w:fldCharType="end"/>
          </w:r>
          <w:r w:rsidRPr="00C74565">
            <w:rPr>
              <w:rStyle w:val="PageNumber"/>
              <w:rFonts w:cs="Arial"/>
              <w:sz w:val="18"/>
              <w:szCs w:val="18"/>
            </w:rPr>
            <w:t xml:space="preserve"> de  </w:t>
          </w:r>
          <w:r w:rsidRPr="00C74565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C74565">
            <w:rPr>
              <w:rStyle w:val="PageNumber"/>
              <w:rFonts w:cs="Arial"/>
              <w:sz w:val="18"/>
              <w:szCs w:val="18"/>
            </w:rPr>
            <w:instrText xml:space="preserve"> NUMPAGES </w:instrText>
          </w:r>
          <w:r w:rsidRPr="00C74565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832AC1">
            <w:rPr>
              <w:rStyle w:val="PageNumber"/>
              <w:rFonts w:cs="Arial"/>
              <w:noProof/>
              <w:sz w:val="18"/>
              <w:szCs w:val="18"/>
            </w:rPr>
            <w:t>15</w:t>
          </w:r>
          <w:r w:rsidRPr="00C74565">
            <w:rPr>
              <w:rStyle w:val="PageNumber"/>
              <w:rFonts w:cs="Arial"/>
              <w:sz w:val="18"/>
              <w:szCs w:val="18"/>
            </w:rPr>
            <w:fldChar w:fldCharType="end"/>
          </w:r>
        </w:p>
      </w:tc>
    </w:tr>
  </w:tbl>
  <w:p w14:paraId="5E8C5336" w14:textId="53AF41CC" w:rsidR="001949E9" w:rsidRDefault="00ED0BAB" w:rsidP="005457FC">
    <w:pPr>
      <w:pStyle w:val="Header"/>
      <w:tabs>
        <w:tab w:val="left" w:pos="7704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45E7216"/>
    <w:lvl w:ilvl="0">
      <w:start w:val="1"/>
      <w:numFmt w:val="lowerLetter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FFFFFF88"/>
    <w:multiLevelType w:val="singleLevel"/>
    <w:tmpl w:val="1B5030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5344B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961ABA"/>
    <w:multiLevelType w:val="multilevel"/>
    <w:tmpl w:val="F3AA569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>
    <w:nsid w:val="03F7447B"/>
    <w:multiLevelType w:val="multilevel"/>
    <w:tmpl w:val="C0B0905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5">
    <w:nsid w:val="05082C54"/>
    <w:multiLevelType w:val="multilevel"/>
    <w:tmpl w:val="A420E38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6">
    <w:nsid w:val="08BF4AFF"/>
    <w:multiLevelType w:val="multilevel"/>
    <w:tmpl w:val="C5B6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274D4F"/>
    <w:multiLevelType w:val="multilevel"/>
    <w:tmpl w:val="07DC00F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664" w:hanging="1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8">
    <w:nsid w:val="0EB610CE"/>
    <w:multiLevelType w:val="multilevel"/>
    <w:tmpl w:val="83AAA31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9">
    <w:nsid w:val="180409CF"/>
    <w:multiLevelType w:val="multilevel"/>
    <w:tmpl w:val="13EED48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0">
    <w:nsid w:val="237334C8"/>
    <w:multiLevelType w:val="multilevel"/>
    <w:tmpl w:val="1A26658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1">
    <w:nsid w:val="23924F5D"/>
    <w:multiLevelType w:val="multilevel"/>
    <w:tmpl w:val="83AAA31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12">
    <w:nsid w:val="24EC3725"/>
    <w:multiLevelType w:val="multilevel"/>
    <w:tmpl w:val="AFCA75D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3">
    <w:nsid w:val="2CDB1625"/>
    <w:multiLevelType w:val="multilevel"/>
    <w:tmpl w:val="BCD8557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664" w:hanging="1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14">
    <w:nsid w:val="30BC4F53"/>
    <w:multiLevelType w:val="multilevel"/>
    <w:tmpl w:val="E2CC274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5">
    <w:nsid w:val="369D6162"/>
    <w:multiLevelType w:val="hybridMultilevel"/>
    <w:tmpl w:val="57548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B60F0"/>
    <w:multiLevelType w:val="multilevel"/>
    <w:tmpl w:val="6926516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7">
    <w:nsid w:val="41DF4822"/>
    <w:multiLevelType w:val="multilevel"/>
    <w:tmpl w:val="4E1296A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664" w:hanging="1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18">
    <w:nsid w:val="41EE14CE"/>
    <w:multiLevelType w:val="multilevel"/>
    <w:tmpl w:val="5AC8274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19">
    <w:nsid w:val="4D697AE5"/>
    <w:multiLevelType w:val="hybridMultilevel"/>
    <w:tmpl w:val="F198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9165BC"/>
    <w:multiLevelType w:val="multilevel"/>
    <w:tmpl w:val="3A0C3F3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1">
    <w:nsid w:val="518A5CF4"/>
    <w:multiLevelType w:val="multilevel"/>
    <w:tmpl w:val="6316D3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5EBD31A6"/>
    <w:multiLevelType w:val="hybridMultilevel"/>
    <w:tmpl w:val="DAEA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72741E"/>
    <w:multiLevelType w:val="multilevel"/>
    <w:tmpl w:val="7FEAC62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664" w:hanging="16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4">
    <w:nsid w:val="61C626D3"/>
    <w:multiLevelType w:val="multilevel"/>
    <w:tmpl w:val="5714EC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664" w:hanging="1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5">
    <w:nsid w:val="6E0159AD"/>
    <w:multiLevelType w:val="multilevel"/>
    <w:tmpl w:val="331416E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6">
    <w:nsid w:val="7781702B"/>
    <w:multiLevelType w:val="multilevel"/>
    <w:tmpl w:val="5AC8274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7">
    <w:nsid w:val="78564B58"/>
    <w:multiLevelType w:val="multilevel"/>
    <w:tmpl w:val="49D604A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664" w:hanging="1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8">
    <w:nsid w:val="7B7A53ED"/>
    <w:multiLevelType w:val="multilevel"/>
    <w:tmpl w:val="5AC8274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8"/>
  </w:num>
  <w:num w:numId="5">
    <w:abstractNumId w:val="22"/>
  </w:num>
  <w:num w:numId="6">
    <w:abstractNumId w:val="19"/>
  </w:num>
  <w:num w:numId="7">
    <w:abstractNumId w:val="15"/>
  </w:num>
  <w:num w:numId="8">
    <w:abstractNumId w:val="3"/>
  </w:num>
  <w:num w:numId="9">
    <w:abstractNumId w:val="20"/>
  </w:num>
  <w:num w:numId="10">
    <w:abstractNumId w:val="25"/>
  </w:num>
  <w:num w:numId="11">
    <w:abstractNumId w:val="12"/>
  </w:num>
  <w:num w:numId="12">
    <w:abstractNumId w:val="21"/>
  </w:num>
  <w:num w:numId="13">
    <w:abstractNumId w:val="14"/>
  </w:num>
  <w:num w:numId="14">
    <w:abstractNumId w:val="4"/>
  </w:num>
  <w:num w:numId="15">
    <w:abstractNumId w:val="9"/>
  </w:num>
  <w:num w:numId="16">
    <w:abstractNumId w:val="5"/>
  </w:num>
  <w:num w:numId="17">
    <w:abstractNumId w:val="10"/>
  </w:num>
  <w:num w:numId="18">
    <w:abstractNumId w:val="16"/>
  </w:num>
  <w:num w:numId="19">
    <w:abstractNumId w:val="11"/>
  </w:num>
  <w:num w:numId="20">
    <w:abstractNumId w:val="24"/>
  </w:num>
  <w:num w:numId="21">
    <w:abstractNumId w:val="18"/>
  </w:num>
  <w:num w:numId="22">
    <w:abstractNumId w:val="17"/>
  </w:num>
  <w:num w:numId="23">
    <w:abstractNumId w:val="26"/>
  </w:num>
  <w:num w:numId="24">
    <w:abstractNumId w:val="27"/>
  </w:num>
  <w:num w:numId="25">
    <w:abstractNumId w:val="7"/>
  </w:num>
  <w:num w:numId="26">
    <w:abstractNumId w:val="8"/>
  </w:num>
  <w:num w:numId="27">
    <w:abstractNumId w:val="23"/>
  </w:num>
  <w:num w:numId="28">
    <w:abstractNumId w:val="13"/>
  </w:num>
  <w:num w:numId="29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black">
      <v:fill color="black" on="f"/>
      <v:textbox inset="7.5pt,3.75pt,7.5pt,3.7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F04"/>
    <w:rsid w:val="00036145"/>
    <w:rsid w:val="00053863"/>
    <w:rsid w:val="0006487E"/>
    <w:rsid w:val="00065D63"/>
    <w:rsid w:val="00083072"/>
    <w:rsid w:val="0009647C"/>
    <w:rsid w:val="000B09B7"/>
    <w:rsid w:val="000B0AC3"/>
    <w:rsid w:val="000C69A9"/>
    <w:rsid w:val="000D2F04"/>
    <w:rsid w:val="000E5625"/>
    <w:rsid w:val="000E769B"/>
    <w:rsid w:val="00116FDC"/>
    <w:rsid w:val="0012585E"/>
    <w:rsid w:val="00161033"/>
    <w:rsid w:val="001666C2"/>
    <w:rsid w:val="001806EF"/>
    <w:rsid w:val="00186652"/>
    <w:rsid w:val="0019155B"/>
    <w:rsid w:val="001949E9"/>
    <w:rsid w:val="001C056A"/>
    <w:rsid w:val="001C18CC"/>
    <w:rsid w:val="001E7112"/>
    <w:rsid w:val="001F6253"/>
    <w:rsid w:val="00243167"/>
    <w:rsid w:val="00272EA8"/>
    <w:rsid w:val="00284CB4"/>
    <w:rsid w:val="002855C0"/>
    <w:rsid w:val="002A086E"/>
    <w:rsid w:val="002A11B3"/>
    <w:rsid w:val="002C6DF9"/>
    <w:rsid w:val="002D0242"/>
    <w:rsid w:val="002E3612"/>
    <w:rsid w:val="002E4308"/>
    <w:rsid w:val="00312938"/>
    <w:rsid w:val="00316464"/>
    <w:rsid w:val="00341B01"/>
    <w:rsid w:val="00360045"/>
    <w:rsid w:val="00364329"/>
    <w:rsid w:val="003C4A57"/>
    <w:rsid w:val="003D6AC1"/>
    <w:rsid w:val="003E6C22"/>
    <w:rsid w:val="00437B2D"/>
    <w:rsid w:val="00445C8C"/>
    <w:rsid w:val="00477248"/>
    <w:rsid w:val="0048662B"/>
    <w:rsid w:val="004C3C2A"/>
    <w:rsid w:val="004D415C"/>
    <w:rsid w:val="004D4DB5"/>
    <w:rsid w:val="004E608D"/>
    <w:rsid w:val="004F275A"/>
    <w:rsid w:val="005039E4"/>
    <w:rsid w:val="00504906"/>
    <w:rsid w:val="00524018"/>
    <w:rsid w:val="005437AD"/>
    <w:rsid w:val="005457FC"/>
    <w:rsid w:val="00587668"/>
    <w:rsid w:val="00594028"/>
    <w:rsid w:val="005B349A"/>
    <w:rsid w:val="005C5533"/>
    <w:rsid w:val="005E2620"/>
    <w:rsid w:val="005F685C"/>
    <w:rsid w:val="006373FE"/>
    <w:rsid w:val="0068479A"/>
    <w:rsid w:val="00692CA1"/>
    <w:rsid w:val="006C4EA6"/>
    <w:rsid w:val="006C6323"/>
    <w:rsid w:val="006D26DF"/>
    <w:rsid w:val="006D2C62"/>
    <w:rsid w:val="006F1F72"/>
    <w:rsid w:val="0070379B"/>
    <w:rsid w:val="007200EE"/>
    <w:rsid w:val="00724D25"/>
    <w:rsid w:val="00754D30"/>
    <w:rsid w:val="00761950"/>
    <w:rsid w:val="0077207E"/>
    <w:rsid w:val="007C5D18"/>
    <w:rsid w:val="0080376D"/>
    <w:rsid w:val="00832AC1"/>
    <w:rsid w:val="0084735F"/>
    <w:rsid w:val="00850B92"/>
    <w:rsid w:val="00866A6B"/>
    <w:rsid w:val="00883DCA"/>
    <w:rsid w:val="0088562E"/>
    <w:rsid w:val="008A67D8"/>
    <w:rsid w:val="008C3219"/>
    <w:rsid w:val="008F3DE8"/>
    <w:rsid w:val="008F3E68"/>
    <w:rsid w:val="008F6F73"/>
    <w:rsid w:val="00915B94"/>
    <w:rsid w:val="009262F7"/>
    <w:rsid w:val="00940AC9"/>
    <w:rsid w:val="00951E06"/>
    <w:rsid w:val="00953259"/>
    <w:rsid w:val="009540B6"/>
    <w:rsid w:val="00957116"/>
    <w:rsid w:val="00975906"/>
    <w:rsid w:val="00983447"/>
    <w:rsid w:val="009A708B"/>
    <w:rsid w:val="009B467C"/>
    <w:rsid w:val="009D2F95"/>
    <w:rsid w:val="009D36AA"/>
    <w:rsid w:val="00A04230"/>
    <w:rsid w:val="00A047C8"/>
    <w:rsid w:val="00A16263"/>
    <w:rsid w:val="00A2127B"/>
    <w:rsid w:val="00A25430"/>
    <w:rsid w:val="00A429CE"/>
    <w:rsid w:val="00A47C93"/>
    <w:rsid w:val="00A62B74"/>
    <w:rsid w:val="00A92DE9"/>
    <w:rsid w:val="00AC33E4"/>
    <w:rsid w:val="00AC69FE"/>
    <w:rsid w:val="00AD5BF2"/>
    <w:rsid w:val="00AE7621"/>
    <w:rsid w:val="00AF558B"/>
    <w:rsid w:val="00B327DE"/>
    <w:rsid w:val="00B543BA"/>
    <w:rsid w:val="00B56EFD"/>
    <w:rsid w:val="00B57329"/>
    <w:rsid w:val="00B84AFA"/>
    <w:rsid w:val="00B93C46"/>
    <w:rsid w:val="00BA5CE1"/>
    <w:rsid w:val="00BA5CF9"/>
    <w:rsid w:val="00BC3303"/>
    <w:rsid w:val="00C26B2F"/>
    <w:rsid w:val="00C305D4"/>
    <w:rsid w:val="00C31E5C"/>
    <w:rsid w:val="00C4491F"/>
    <w:rsid w:val="00C45187"/>
    <w:rsid w:val="00C611B4"/>
    <w:rsid w:val="00C622CB"/>
    <w:rsid w:val="00C74565"/>
    <w:rsid w:val="00CA3BCC"/>
    <w:rsid w:val="00CB5C63"/>
    <w:rsid w:val="00CB7937"/>
    <w:rsid w:val="00CC4FF2"/>
    <w:rsid w:val="00CC76FB"/>
    <w:rsid w:val="00CD0E14"/>
    <w:rsid w:val="00D20E56"/>
    <w:rsid w:val="00D45130"/>
    <w:rsid w:val="00D619EA"/>
    <w:rsid w:val="00D709EF"/>
    <w:rsid w:val="00D97301"/>
    <w:rsid w:val="00DA012A"/>
    <w:rsid w:val="00DB3411"/>
    <w:rsid w:val="00DC02A3"/>
    <w:rsid w:val="00DD5A01"/>
    <w:rsid w:val="00DE3757"/>
    <w:rsid w:val="00E13EB8"/>
    <w:rsid w:val="00E249E5"/>
    <w:rsid w:val="00E4116C"/>
    <w:rsid w:val="00E42D8E"/>
    <w:rsid w:val="00E45A95"/>
    <w:rsid w:val="00E5390C"/>
    <w:rsid w:val="00E65E9F"/>
    <w:rsid w:val="00EA20DE"/>
    <w:rsid w:val="00EC6E5E"/>
    <w:rsid w:val="00ED0BAB"/>
    <w:rsid w:val="00ED5B15"/>
    <w:rsid w:val="00EF220A"/>
    <w:rsid w:val="00EF38E2"/>
    <w:rsid w:val="00EF55F3"/>
    <w:rsid w:val="00F00AF6"/>
    <w:rsid w:val="00F02D5D"/>
    <w:rsid w:val="00F214F2"/>
    <w:rsid w:val="00F3674C"/>
    <w:rsid w:val="00F4603B"/>
    <w:rsid w:val="00F67AAB"/>
    <w:rsid w:val="00F725C1"/>
    <w:rsid w:val="00F74867"/>
    <w:rsid w:val="00F74EBC"/>
    <w:rsid w:val="00FD0539"/>
    <w:rsid w:val="00FD669E"/>
    <w:rsid w:val="00FF6B7B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black">
      <v:fill color="black" on="f"/>
      <v:textbox inset="7.5pt,3.75pt,7.5pt,3.75pt"/>
    </o:shapedefaults>
    <o:shapelayout v:ext="edit">
      <o:idmap v:ext="edit" data="1"/>
    </o:shapelayout>
  </w:shapeDefaults>
  <w:decimalSymbol w:val="."/>
  <w:listSeparator w:val=","/>
  <w14:docId w14:val="37CC47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8F3DE8"/>
    <w:pPr>
      <w:spacing w:after="120" w:line="360" w:lineRule="auto"/>
      <w:jc w:val="both"/>
    </w:pPr>
    <w:rPr>
      <w:rFonts w:ascii="Arial" w:hAnsi="Arial"/>
      <w:sz w:val="22"/>
      <w:szCs w:val="24"/>
      <w:lang w:val="es-CR"/>
    </w:rPr>
  </w:style>
  <w:style w:type="paragraph" w:styleId="Heading1">
    <w:name w:val="heading 1"/>
    <w:basedOn w:val="Normal"/>
    <w:next w:val="BodyText"/>
    <w:autoRedefine/>
    <w:qFormat/>
    <w:rsid w:val="008F3DE8"/>
    <w:pPr>
      <w:keepNext/>
      <w:numPr>
        <w:numId w:val="27"/>
      </w:numPr>
      <w:tabs>
        <w:tab w:val="left" w:pos="360"/>
      </w:tabs>
      <w:spacing w:before="240" w:after="60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BodyText"/>
    <w:autoRedefine/>
    <w:qFormat/>
    <w:rsid w:val="008F3DE8"/>
    <w:pPr>
      <w:keepNext/>
      <w:numPr>
        <w:ilvl w:val="1"/>
        <w:numId w:val="27"/>
      </w:numPr>
      <w:spacing w:before="240" w:after="60"/>
      <w:outlineLvl w:val="1"/>
    </w:pPr>
    <w:rPr>
      <w:b/>
      <w:iCs/>
      <w:sz w:val="24"/>
      <w:szCs w:val="20"/>
    </w:rPr>
  </w:style>
  <w:style w:type="paragraph" w:styleId="Heading3">
    <w:name w:val="heading 3"/>
    <w:basedOn w:val="Normal"/>
    <w:next w:val="BodyText"/>
    <w:autoRedefine/>
    <w:qFormat/>
    <w:rsid w:val="008F3DE8"/>
    <w:pPr>
      <w:keepNext/>
      <w:numPr>
        <w:ilvl w:val="2"/>
        <w:numId w:val="27"/>
      </w:numPr>
      <w:spacing w:before="240" w:after="60"/>
      <w:outlineLvl w:val="2"/>
    </w:pPr>
    <w:rPr>
      <w:b/>
      <w:i/>
      <w:iCs/>
      <w:szCs w:val="22"/>
      <w:lang w:val="en-US"/>
    </w:rPr>
  </w:style>
  <w:style w:type="paragraph" w:styleId="Heading4">
    <w:name w:val="heading 4"/>
    <w:basedOn w:val="Normal"/>
    <w:next w:val="BodyText"/>
    <w:qFormat/>
    <w:rsid w:val="002E3612"/>
    <w:pPr>
      <w:keepNext/>
      <w:spacing w:before="240" w:after="60"/>
      <w:outlineLvl w:val="3"/>
    </w:pPr>
    <w:rPr>
      <w:b/>
      <w:i/>
      <w:iCs/>
      <w:szCs w:val="20"/>
      <w:lang w:val="es-MX"/>
    </w:rPr>
  </w:style>
  <w:style w:type="paragraph" w:styleId="Heading5">
    <w:name w:val="heading 5"/>
    <w:basedOn w:val="Normal"/>
    <w:next w:val="BodyText"/>
    <w:qFormat/>
    <w:rsid w:val="007C5D18"/>
    <w:pPr>
      <w:spacing w:before="240" w:after="60"/>
      <w:outlineLvl w:val="4"/>
    </w:pPr>
    <w:rPr>
      <w:szCs w:val="20"/>
    </w:rPr>
  </w:style>
  <w:style w:type="paragraph" w:styleId="Heading6">
    <w:name w:val="heading 6"/>
    <w:basedOn w:val="Normal"/>
    <w:next w:val="BodyText"/>
    <w:qFormat/>
    <w:rsid w:val="007C5D18"/>
    <w:p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BodyText"/>
    <w:qFormat/>
    <w:rsid w:val="007C5D18"/>
    <w:p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BodyText"/>
    <w:qFormat/>
    <w:rsid w:val="007C5D18"/>
    <w:p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BodyText"/>
    <w:qFormat/>
    <w:rsid w:val="007C5D18"/>
    <w:p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7200EE"/>
    <w:pPr>
      <w:ind w:left="1440" w:right="1440"/>
    </w:pPr>
    <w:rPr>
      <w:szCs w:val="20"/>
    </w:rPr>
  </w:style>
  <w:style w:type="paragraph" w:customStyle="1" w:styleId="Tabletext">
    <w:name w:val="Table text"/>
    <w:basedOn w:val="Normal"/>
    <w:rsid w:val="007200EE"/>
    <w:pPr>
      <w:spacing w:line="240" w:lineRule="auto"/>
      <w:jc w:val="left"/>
    </w:pPr>
    <w:rPr>
      <w:szCs w:val="20"/>
    </w:rPr>
  </w:style>
  <w:style w:type="paragraph" w:styleId="BodyText">
    <w:name w:val="Body Text"/>
    <w:basedOn w:val="Normal"/>
    <w:rsid w:val="007200EE"/>
  </w:style>
  <w:style w:type="paragraph" w:styleId="Title">
    <w:name w:val="Title"/>
    <w:basedOn w:val="Normal"/>
    <w:next w:val="BodyText"/>
    <w:qFormat/>
    <w:rsid w:val="0080376D"/>
    <w:pPr>
      <w:tabs>
        <w:tab w:val="left" w:pos="720"/>
        <w:tab w:val="left" w:pos="1440"/>
        <w:tab w:val="left" w:pos="2010"/>
      </w:tabs>
      <w:spacing w:before="120" w:after="360" w:line="240" w:lineRule="auto"/>
      <w:jc w:val="center"/>
    </w:pPr>
    <w:rPr>
      <w:b/>
      <w:sz w:val="32"/>
      <w:szCs w:val="20"/>
      <w:lang w:val="es-MX"/>
    </w:rPr>
  </w:style>
  <w:style w:type="paragraph" w:styleId="FootnoteText">
    <w:name w:val="footnote text"/>
    <w:basedOn w:val="Normal"/>
    <w:semiHidden/>
    <w:rsid w:val="007200EE"/>
    <w:rPr>
      <w:szCs w:val="20"/>
    </w:rPr>
  </w:style>
  <w:style w:type="character" w:styleId="FootnoteReference">
    <w:name w:val="footnote reference"/>
    <w:semiHidden/>
    <w:rsid w:val="007200EE"/>
    <w:rPr>
      <w:vertAlign w:val="superscript"/>
    </w:rPr>
  </w:style>
  <w:style w:type="paragraph" w:styleId="Caption">
    <w:name w:val="caption"/>
    <w:basedOn w:val="Normal"/>
    <w:next w:val="BodyText"/>
    <w:qFormat/>
    <w:rsid w:val="007200EE"/>
    <w:pPr>
      <w:spacing w:before="120"/>
    </w:pPr>
    <w:rPr>
      <w:b/>
      <w:szCs w:val="20"/>
    </w:rPr>
  </w:style>
  <w:style w:type="paragraph" w:styleId="Header">
    <w:name w:val="header"/>
    <w:basedOn w:val="Normal"/>
    <w:rsid w:val="007200EE"/>
    <w:pPr>
      <w:spacing w:after="0" w:line="240" w:lineRule="auto"/>
      <w:jc w:val="left"/>
    </w:pPr>
    <w:rPr>
      <w:szCs w:val="20"/>
    </w:rPr>
  </w:style>
  <w:style w:type="character" w:styleId="PageNumber">
    <w:name w:val="page number"/>
    <w:rsid w:val="007200EE"/>
  </w:style>
  <w:style w:type="paragraph" w:styleId="Footer">
    <w:name w:val="footer"/>
    <w:basedOn w:val="Normal"/>
    <w:rsid w:val="007200EE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rsid w:val="001C18CC"/>
    <w:pPr>
      <w:numPr>
        <w:numId w:val="1"/>
      </w:numPr>
    </w:pPr>
  </w:style>
  <w:style w:type="paragraph" w:styleId="TOC1">
    <w:name w:val="toc 1"/>
    <w:basedOn w:val="Normal"/>
    <w:next w:val="Normal"/>
    <w:uiPriority w:val="39"/>
    <w:rsid w:val="007200EE"/>
    <w:pPr>
      <w:spacing w:after="0" w:line="240" w:lineRule="auto"/>
    </w:pPr>
  </w:style>
  <w:style w:type="paragraph" w:styleId="TOC2">
    <w:name w:val="toc 2"/>
    <w:basedOn w:val="Normal"/>
    <w:next w:val="Normal"/>
    <w:uiPriority w:val="39"/>
    <w:rsid w:val="007200EE"/>
    <w:pPr>
      <w:spacing w:after="0" w:line="240" w:lineRule="auto"/>
      <w:ind w:left="230"/>
    </w:pPr>
  </w:style>
  <w:style w:type="paragraph" w:styleId="TOC3">
    <w:name w:val="toc 3"/>
    <w:basedOn w:val="Normal"/>
    <w:next w:val="Normal"/>
    <w:uiPriority w:val="39"/>
    <w:rsid w:val="007200EE"/>
    <w:pPr>
      <w:spacing w:after="0" w:line="240" w:lineRule="auto"/>
      <w:ind w:left="446"/>
    </w:pPr>
  </w:style>
  <w:style w:type="paragraph" w:styleId="TOC4">
    <w:name w:val="toc 4"/>
    <w:basedOn w:val="Normal"/>
    <w:next w:val="Normal"/>
    <w:semiHidden/>
    <w:rsid w:val="007200EE"/>
    <w:pPr>
      <w:spacing w:after="0" w:line="240" w:lineRule="auto"/>
      <w:ind w:left="662"/>
    </w:pPr>
  </w:style>
  <w:style w:type="paragraph" w:styleId="TOC5">
    <w:name w:val="toc 5"/>
    <w:basedOn w:val="Normal"/>
    <w:next w:val="Normal"/>
    <w:semiHidden/>
    <w:rsid w:val="007200EE"/>
    <w:pPr>
      <w:spacing w:after="0" w:line="240" w:lineRule="auto"/>
      <w:ind w:left="878"/>
    </w:pPr>
  </w:style>
  <w:style w:type="paragraph" w:styleId="TOC6">
    <w:name w:val="toc 6"/>
    <w:basedOn w:val="Normal"/>
    <w:next w:val="Normal"/>
    <w:semiHidden/>
    <w:rsid w:val="007200EE"/>
    <w:pPr>
      <w:spacing w:after="0" w:line="240" w:lineRule="auto"/>
      <w:ind w:left="1109"/>
    </w:pPr>
  </w:style>
  <w:style w:type="paragraph" w:styleId="TOC7">
    <w:name w:val="toc 7"/>
    <w:basedOn w:val="Normal"/>
    <w:next w:val="Normal"/>
    <w:semiHidden/>
    <w:rsid w:val="007200EE"/>
    <w:pPr>
      <w:spacing w:after="0" w:line="240" w:lineRule="auto"/>
      <w:ind w:left="1325"/>
    </w:pPr>
  </w:style>
  <w:style w:type="paragraph" w:styleId="TOC8">
    <w:name w:val="toc 8"/>
    <w:basedOn w:val="Normal"/>
    <w:next w:val="Normal"/>
    <w:semiHidden/>
    <w:rsid w:val="007200EE"/>
    <w:pPr>
      <w:spacing w:after="0" w:line="240" w:lineRule="auto"/>
      <w:ind w:left="1541"/>
    </w:pPr>
  </w:style>
  <w:style w:type="paragraph" w:styleId="TOC9">
    <w:name w:val="toc 9"/>
    <w:basedOn w:val="Normal"/>
    <w:next w:val="Normal"/>
    <w:semiHidden/>
    <w:rsid w:val="007200EE"/>
    <w:pPr>
      <w:spacing w:after="0" w:line="240" w:lineRule="auto"/>
      <w:ind w:left="1771"/>
    </w:pPr>
  </w:style>
  <w:style w:type="character" w:styleId="Hyperlink">
    <w:name w:val="Hyperlink"/>
    <w:basedOn w:val="DefaultParagraphFont"/>
    <w:rsid w:val="007200EE"/>
    <w:rPr>
      <w:color w:val="0000FF"/>
      <w:u w:val="single"/>
    </w:rPr>
  </w:style>
  <w:style w:type="paragraph" w:styleId="BodyText2">
    <w:name w:val="Body Text 2"/>
    <w:basedOn w:val="Normal"/>
    <w:rsid w:val="007200EE"/>
    <w:rPr>
      <w:sz w:val="18"/>
    </w:rPr>
  </w:style>
  <w:style w:type="paragraph" w:styleId="ListNumber">
    <w:name w:val="List Number"/>
    <w:basedOn w:val="Normal"/>
    <w:rsid w:val="001C18CC"/>
    <w:pPr>
      <w:numPr>
        <w:numId w:val="2"/>
      </w:numPr>
    </w:pPr>
    <w:rPr>
      <w:lang w:val="es-MX"/>
    </w:rPr>
  </w:style>
  <w:style w:type="paragraph" w:styleId="ListBullet">
    <w:name w:val="List Bullet"/>
    <w:basedOn w:val="Normal"/>
    <w:autoRedefine/>
    <w:rsid w:val="001C18CC"/>
    <w:pPr>
      <w:numPr>
        <w:numId w:val="3"/>
      </w:numPr>
      <w:ind w:left="720"/>
    </w:pPr>
  </w:style>
  <w:style w:type="character" w:styleId="FollowedHyperlink">
    <w:name w:val="FollowedHyperlink"/>
    <w:basedOn w:val="DefaultParagraphFont"/>
    <w:rsid w:val="007200EE"/>
    <w:rPr>
      <w:color w:val="800080"/>
      <w:u w:val="single"/>
    </w:rPr>
  </w:style>
  <w:style w:type="paragraph" w:styleId="BodyText3">
    <w:name w:val="Body Text 3"/>
    <w:basedOn w:val="Normal"/>
    <w:rsid w:val="007200EE"/>
    <w:pPr>
      <w:jc w:val="left"/>
    </w:pPr>
    <w:rPr>
      <w:sz w:val="18"/>
    </w:rPr>
  </w:style>
  <w:style w:type="paragraph" w:styleId="TableofFigures">
    <w:name w:val="table of figures"/>
    <w:basedOn w:val="Normal"/>
    <w:next w:val="Normal"/>
    <w:semiHidden/>
    <w:rsid w:val="007200EE"/>
    <w:pPr>
      <w:spacing w:line="240" w:lineRule="auto"/>
      <w:ind w:left="450" w:hanging="450"/>
    </w:pPr>
  </w:style>
  <w:style w:type="paragraph" w:customStyle="1" w:styleId="Title16">
    <w:name w:val="Title 16"/>
    <w:basedOn w:val="Title"/>
    <w:next w:val="BodyText"/>
    <w:rsid w:val="007200EE"/>
    <w:pPr>
      <w:spacing w:before="90" w:after="90"/>
    </w:pPr>
  </w:style>
  <w:style w:type="paragraph" w:customStyle="1" w:styleId="Title12">
    <w:name w:val="Title 12"/>
    <w:basedOn w:val="Title16"/>
    <w:rsid w:val="007200EE"/>
    <w:rPr>
      <w:sz w:val="24"/>
    </w:rPr>
  </w:style>
  <w:style w:type="paragraph" w:customStyle="1" w:styleId="Title14">
    <w:name w:val="Title 14"/>
    <w:basedOn w:val="Title12"/>
    <w:next w:val="BodyText"/>
    <w:rsid w:val="007200EE"/>
    <w:rPr>
      <w:sz w:val="28"/>
    </w:rPr>
  </w:style>
  <w:style w:type="table" w:styleId="TableGrid">
    <w:name w:val="Table Grid"/>
    <w:basedOn w:val="TableNormal"/>
    <w:rsid w:val="00761950"/>
    <w:pPr>
      <w:spacing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4735F"/>
    <w:pPr>
      <w:ind w:left="283"/>
    </w:pPr>
  </w:style>
  <w:style w:type="paragraph" w:styleId="BalloonText">
    <w:name w:val="Balloon Text"/>
    <w:basedOn w:val="Normal"/>
    <w:link w:val="BalloonTextChar"/>
    <w:rsid w:val="00A2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127B"/>
    <w:rPr>
      <w:rFonts w:ascii="Tahoma" w:hAnsi="Tahoma" w:cs="Tahoma"/>
      <w:sz w:val="16"/>
      <w:szCs w:val="16"/>
      <w:lang w:val="es-CR"/>
    </w:rPr>
  </w:style>
  <w:style w:type="paragraph" w:styleId="NormalWeb">
    <w:name w:val="Normal (Web)"/>
    <w:basedOn w:val="Normal"/>
    <w:rsid w:val="00A429CE"/>
    <w:rPr>
      <w:rFonts w:ascii="Times New Roman" w:hAnsi="Times New Roman"/>
      <w:sz w:val="24"/>
    </w:rPr>
  </w:style>
  <w:style w:type="paragraph" w:styleId="Index1">
    <w:name w:val="index 1"/>
    <w:basedOn w:val="Normal"/>
    <w:next w:val="Normal"/>
    <w:autoRedefine/>
    <w:rsid w:val="00445C8C"/>
    <w:pPr>
      <w:spacing w:after="0"/>
      <w:ind w:left="200" w:hanging="200"/>
      <w:jc w:val="left"/>
    </w:pPr>
    <w:rPr>
      <w:rFonts w:asciiTheme="minorHAnsi" w:hAnsiTheme="minorHAnsi"/>
      <w:szCs w:val="20"/>
    </w:rPr>
  </w:style>
  <w:style w:type="paragraph" w:styleId="Index2">
    <w:name w:val="index 2"/>
    <w:basedOn w:val="Normal"/>
    <w:next w:val="Normal"/>
    <w:autoRedefine/>
    <w:rsid w:val="00445C8C"/>
    <w:pPr>
      <w:spacing w:after="0"/>
      <w:ind w:left="400" w:hanging="200"/>
      <w:jc w:val="left"/>
    </w:pPr>
    <w:rPr>
      <w:rFonts w:asciiTheme="minorHAnsi" w:hAnsiTheme="minorHAnsi"/>
      <w:szCs w:val="20"/>
    </w:rPr>
  </w:style>
  <w:style w:type="paragraph" w:styleId="Index3">
    <w:name w:val="index 3"/>
    <w:basedOn w:val="Normal"/>
    <w:next w:val="Normal"/>
    <w:autoRedefine/>
    <w:rsid w:val="00445C8C"/>
    <w:pPr>
      <w:spacing w:after="0"/>
      <w:ind w:left="600" w:hanging="200"/>
      <w:jc w:val="left"/>
    </w:pPr>
    <w:rPr>
      <w:rFonts w:asciiTheme="minorHAnsi" w:hAnsiTheme="minorHAnsi"/>
      <w:szCs w:val="20"/>
    </w:rPr>
  </w:style>
  <w:style w:type="paragraph" w:styleId="Index4">
    <w:name w:val="index 4"/>
    <w:basedOn w:val="Normal"/>
    <w:next w:val="Normal"/>
    <w:autoRedefine/>
    <w:rsid w:val="00445C8C"/>
    <w:pPr>
      <w:spacing w:after="0"/>
      <w:ind w:left="800" w:hanging="200"/>
      <w:jc w:val="left"/>
    </w:pPr>
    <w:rPr>
      <w:rFonts w:asciiTheme="minorHAnsi" w:hAnsiTheme="minorHAnsi"/>
      <w:szCs w:val="20"/>
    </w:rPr>
  </w:style>
  <w:style w:type="paragraph" w:styleId="Index5">
    <w:name w:val="index 5"/>
    <w:basedOn w:val="Normal"/>
    <w:next w:val="Normal"/>
    <w:autoRedefine/>
    <w:rsid w:val="00445C8C"/>
    <w:pPr>
      <w:spacing w:after="0"/>
      <w:ind w:left="1000" w:hanging="200"/>
      <w:jc w:val="left"/>
    </w:pPr>
    <w:rPr>
      <w:rFonts w:asciiTheme="minorHAnsi" w:hAnsiTheme="minorHAnsi"/>
      <w:szCs w:val="20"/>
    </w:rPr>
  </w:style>
  <w:style w:type="paragraph" w:styleId="Index6">
    <w:name w:val="index 6"/>
    <w:basedOn w:val="Normal"/>
    <w:next w:val="Normal"/>
    <w:autoRedefine/>
    <w:rsid w:val="00445C8C"/>
    <w:pPr>
      <w:spacing w:after="0"/>
      <w:ind w:left="1200" w:hanging="200"/>
      <w:jc w:val="left"/>
    </w:pPr>
    <w:rPr>
      <w:rFonts w:asciiTheme="minorHAnsi" w:hAnsiTheme="minorHAnsi"/>
      <w:szCs w:val="20"/>
    </w:rPr>
  </w:style>
  <w:style w:type="paragraph" w:styleId="Index7">
    <w:name w:val="index 7"/>
    <w:basedOn w:val="Normal"/>
    <w:next w:val="Normal"/>
    <w:autoRedefine/>
    <w:rsid w:val="00445C8C"/>
    <w:pPr>
      <w:spacing w:after="0"/>
      <w:ind w:left="1400" w:hanging="200"/>
      <w:jc w:val="left"/>
    </w:pPr>
    <w:rPr>
      <w:rFonts w:asciiTheme="minorHAnsi" w:hAnsiTheme="minorHAnsi"/>
      <w:szCs w:val="20"/>
    </w:rPr>
  </w:style>
  <w:style w:type="paragraph" w:styleId="Index8">
    <w:name w:val="index 8"/>
    <w:basedOn w:val="Normal"/>
    <w:next w:val="Normal"/>
    <w:autoRedefine/>
    <w:rsid w:val="00445C8C"/>
    <w:pPr>
      <w:spacing w:after="0"/>
      <w:ind w:left="1600" w:hanging="200"/>
      <w:jc w:val="left"/>
    </w:pPr>
    <w:rPr>
      <w:rFonts w:asciiTheme="minorHAnsi" w:hAnsiTheme="minorHAnsi"/>
      <w:szCs w:val="20"/>
    </w:rPr>
  </w:style>
  <w:style w:type="paragraph" w:styleId="Index9">
    <w:name w:val="index 9"/>
    <w:basedOn w:val="Normal"/>
    <w:next w:val="Normal"/>
    <w:autoRedefine/>
    <w:rsid w:val="00445C8C"/>
    <w:pPr>
      <w:spacing w:after="0"/>
      <w:ind w:left="1800" w:hanging="200"/>
      <w:jc w:val="left"/>
    </w:pPr>
    <w:rPr>
      <w:rFonts w:asciiTheme="minorHAnsi" w:hAnsiTheme="minorHAnsi"/>
      <w:szCs w:val="20"/>
    </w:rPr>
  </w:style>
  <w:style w:type="paragraph" w:styleId="IndexHeading">
    <w:name w:val="index heading"/>
    <w:basedOn w:val="Normal"/>
    <w:next w:val="Index1"/>
    <w:rsid w:val="00445C8C"/>
    <w:pPr>
      <w:spacing w:before="120"/>
      <w:jc w:val="left"/>
    </w:pPr>
    <w:rPr>
      <w:rFonts w:asciiTheme="minorHAnsi" w:hAnsiTheme="minorHAnsi"/>
      <w:i/>
      <w:szCs w:val="20"/>
    </w:rPr>
  </w:style>
  <w:style w:type="character" w:styleId="Emphasis">
    <w:name w:val="Emphasis"/>
    <w:basedOn w:val="DefaultParagraphFont"/>
    <w:qFormat/>
    <w:rsid w:val="00724D2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8F3DE8"/>
    <w:pPr>
      <w:spacing w:after="120" w:line="360" w:lineRule="auto"/>
      <w:jc w:val="both"/>
    </w:pPr>
    <w:rPr>
      <w:rFonts w:ascii="Arial" w:hAnsi="Arial"/>
      <w:sz w:val="22"/>
      <w:szCs w:val="24"/>
      <w:lang w:val="es-CR"/>
    </w:rPr>
  </w:style>
  <w:style w:type="paragraph" w:styleId="Heading1">
    <w:name w:val="heading 1"/>
    <w:basedOn w:val="Normal"/>
    <w:next w:val="BodyText"/>
    <w:autoRedefine/>
    <w:qFormat/>
    <w:rsid w:val="008F3DE8"/>
    <w:pPr>
      <w:keepNext/>
      <w:numPr>
        <w:numId w:val="27"/>
      </w:numPr>
      <w:tabs>
        <w:tab w:val="left" w:pos="360"/>
      </w:tabs>
      <w:spacing w:before="240" w:after="60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BodyText"/>
    <w:autoRedefine/>
    <w:qFormat/>
    <w:rsid w:val="008F3DE8"/>
    <w:pPr>
      <w:keepNext/>
      <w:numPr>
        <w:ilvl w:val="1"/>
        <w:numId w:val="27"/>
      </w:numPr>
      <w:spacing w:before="240" w:after="60"/>
      <w:outlineLvl w:val="1"/>
    </w:pPr>
    <w:rPr>
      <w:b/>
      <w:iCs/>
      <w:sz w:val="24"/>
      <w:szCs w:val="20"/>
    </w:rPr>
  </w:style>
  <w:style w:type="paragraph" w:styleId="Heading3">
    <w:name w:val="heading 3"/>
    <w:basedOn w:val="Normal"/>
    <w:next w:val="BodyText"/>
    <w:autoRedefine/>
    <w:qFormat/>
    <w:rsid w:val="008F3DE8"/>
    <w:pPr>
      <w:keepNext/>
      <w:numPr>
        <w:ilvl w:val="2"/>
        <w:numId w:val="27"/>
      </w:numPr>
      <w:spacing w:before="240" w:after="60"/>
      <w:outlineLvl w:val="2"/>
    </w:pPr>
    <w:rPr>
      <w:b/>
      <w:i/>
      <w:iCs/>
      <w:szCs w:val="22"/>
      <w:lang w:val="en-US"/>
    </w:rPr>
  </w:style>
  <w:style w:type="paragraph" w:styleId="Heading4">
    <w:name w:val="heading 4"/>
    <w:basedOn w:val="Normal"/>
    <w:next w:val="BodyText"/>
    <w:qFormat/>
    <w:rsid w:val="002E3612"/>
    <w:pPr>
      <w:keepNext/>
      <w:spacing w:before="240" w:after="60"/>
      <w:outlineLvl w:val="3"/>
    </w:pPr>
    <w:rPr>
      <w:b/>
      <w:i/>
      <w:iCs/>
      <w:szCs w:val="20"/>
      <w:lang w:val="es-MX"/>
    </w:rPr>
  </w:style>
  <w:style w:type="paragraph" w:styleId="Heading5">
    <w:name w:val="heading 5"/>
    <w:basedOn w:val="Normal"/>
    <w:next w:val="BodyText"/>
    <w:qFormat/>
    <w:rsid w:val="007C5D18"/>
    <w:pPr>
      <w:spacing w:before="240" w:after="60"/>
      <w:outlineLvl w:val="4"/>
    </w:pPr>
    <w:rPr>
      <w:szCs w:val="20"/>
    </w:rPr>
  </w:style>
  <w:style w:type="paragraph" w:styleId="Heading6">
    <w:name w:val="heading 6"/>
    <w:basedOn w:val="Normal"/>
    <w:next w:val="BodyText"/>
    <w:qFormat/>
    <w:rsid w:val="007C5D18"/>
    <w:p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BodyText"/>
    <w:qFormat/>
    <w:rsid w:val="007C5D18"/>
    <w:p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BodyText"/>
    <w:qFormat/>
    <w:rsid w:val="007C5D18"/>
    <w:p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BodyText"/>
    <w:qFormat/>
    <w:rsid w:val="007C5D18"/>
    <w:p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7200EE"/>
    <w:pPr>
      <w:ind w:left="1440" w:right="1440"/>
    </w:pPr>
    <w:rPr>
      <w:szCs w:val="20"/>
    </w:rPr>
  </w:style>
  <w:style w:type="paragraph" w:customStyle="1" w:styleId="Tabletext">
    <w:name w:val="Table text"/>
    <w:basedOn w:val="Normal"/>
    <w:rsid w:val="007200EE"/>
    <w:pPr>
      <w:spacing w:line="240" w:lineRule="auto"/>
      <w:jc w:val="left"/>
    </w:pPr>
    <w:rPr>
      <w:szCs w:val="20"/>
    </w:rPr>
  </w:style>
  <w:style w:type="paragraph" w:styleId="BodyText">
    <w:name w:val="Body Text"/>
    <w:basedOn w:val="Normal"/>
    <w:rsid w:val="007200EE"/>
  </w:style>
  <w:style w:type="paragraph" w:styleId="Title">
    <w:name w:val="Title"/>
    <w:basedOn w:val="Normal"/>
    <w:next w:val="BodyText"/>
    <w:qFormat/>
    <w:rsid w:val="0080376D"/>
    <w:pPr>
      <w:tabs>
        <w:tab w:val="left" w:pos="720"/>
        <w:tab w:val="left" w:pos="1440"/>
        <w:tab w:val="left" w:pos="2010"/>
      </w:tabs>
      <w:spacing w:before="120" w:after="360" w:line="240" w:lineRule="auto"/>
      <w:jc w:val="center"/>
    </w:pPr>
    <w:rPr>
      <w:b/>
      <w:sz w:val="32"/>
      <w:szCs w:val="20"/>
      <w:lang w:val="es-MX"/>
    </w:rPr>
  </w:style>
  <w:style w:type="paragraph" w:styleId="FootnoteText">
    <w:name w:val="footnote text"/>
    <w:basedOn w:val="Normal"/>
    <w:semiHidden/>
    <w:rsid w:val="007200EE"/>
    <w:rPr>
      <w:szCs w:val="20"/>
    </w:rPr>
  </w:style>
  <w:style w:type="character" w:styleId="FootnoteReference">
    <w:name w:val="footnote reference"/>
    <w:semiHidden/>
    <w:rsid w:val="007200EE"/>
    <w:rPr>
      <w:vertAlign w:val="superscript"/>
    </w:rPr>
  </w:style>
  <w:style w:type="paragraph" w:styleId="Caption">
    <w:name w:val="caption"/>
    <w:basedOn w:val="Normal"/>
    <w:next w:val="BodyText"/>
    <w:qFormat/>
    <w:rsid w:val="007200EE"/>
    <w:pPr>
      <w:spacing w:before="120"/>
    </w:pPr>
    <w:rPr>
      <w:b/>
      <w:szCs w:val="20"/>
    </w:rPr>
  </w:style>
  <w:style w:type="paragraph" w:styleId="Header">
    <w:name w:val="header"/>
    <w:basedOn w:val="Normal"/>
    <w:rsid w:val="007200EE"/>
    <w:pPr>
      <w:spacing w:after="0" w:line="240" w:lineRule="auto"/>
      <w:jc w:val="left"/>
    </w:pPr>
    <w:rPr>
      <w:szCs w:val="20"/>
    </w:rPr>
  </w:style>
  <w:style w:type="character" w:styleId="PageNumber">
    <w:name w:val="page number"/>
    <w:rsid w:val="007200EE"/>
  </w:style>
  <w:style w:type="paragraph" w:styleId="Footer">
    <w:name w:val="footer"/>
    <w:basedOn w:val="Normal"/>
    <w:rsid w:val="007200EE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rsid w:val="001C18CC"/>
    <w:pPr>
      <w:numPr>
        <w:numId w:val="1"/>
      </w:numPr>
    </w:pPr>
  </w:style>
  <w:style w:type="paragraph" w:styleId="TOC1">
    <w:name w:val="toc 1"/>
    <w:basedOn w:val="Normal"/>
    <w:next w:val="Normal"/>
    <w:uiPriority w:val="39"/>
    <w:rsid w:val="007200EE"/>
    <w:pPr>
      <w:spacing w:after="0" w:line="240" w:lineRule="auto"/>
    </w:pPr>
  </w:style>
  <w:style w:type="paragraph" w:styleId="TOC2">
    <w:name w:val="toc 2"/>
    <w:basedOn w:val="Normal"/>
    <w:next w:val="Normal"/>
    <w:uiPriority w:val="39"/>
    <w:rsid w:val="007200EE"/>
    <w:pPr>
      <w:spacing w:after="0" w:line="240" w:lineRule="auto"/>
      <w:ind w:left="230"/>
    </w:pPr>
  </w:style>
  <w:style w:type="paragraph" w:styleId="TOC3">
    <w:name w:val="toc 3"/>
    <w:basedOn w:val="Normal"/>
    <w:next w:val="Normal"/>
    <w:uiPriority w:val="39"/>
    <w:rsid w:val="007200EE"/>
    <w:pPr>
      <w:spacing w:after="0" w:line="240" w:lineRule="auto"/>
      <w:ind w:left="446"/>
    </w:pPr>
  </w:style>
  <w:style w:type="paragraph" w:styleId="TOC4">
    <w:name w:val="toc 4"/>
    <w:basedOn w:val="Normal"/>
    <w:next w:val="Normal"/>
    <w:semiHidden/>
    <w:rsid w:val="007200EE"/>
    <w:pPr>
      <w:spacing w:after="0" w:line="240" w:lineRule="auto"/>
      <w:ind w:left="662"/>
    </w:pPr>
  </w:style>
  <w:style w:type="paragraph" w:styleId="TOC5">
    <w:name w:val="toc 5"/>
    <w:basedOn w:val="Normal"/>
    <w:next w:val="Normal"/>
    <w:semiHidden/>
    <w:rsid w:val="007200EE"/>
    <w:pPr>
      <w:spacing w:after="0" w:line="240" w:lineRule="auto"/>
      <w:ind w:left="878"/>
    </w:pPr>
  </w:style>
  <w:style w:type="paragraph" w:styleId="TOC6">
    <w:name w:val="toc 6"/>
    <w:basedOn w:val="Normal"/>
    <w:next w:val="Normal"/>
    <w:semiHidden/>
    <w:rsid w:val="007200EE"/>
    <w:pPr>
      <w:spacing w:after="0" w:line="240" w:lineRule="auto"/>
      <w:ind w:left="1109"/>
    </w:pPr>
  </w:style>
  <w:style w:type="paragraph" w:styleId="TOC7">
    <w:name w:val="toc 7"/>
    <w:basedOn w:val="Normal"/>
    <w:next w:val="Normal"/>
    <w:semiHidden/>
    <w:rsid w:val="007200EE"/>
    <w:pPr>
      <w:spacing w:after="0" w:line="240" w:lineRule="auto"/>
      <w:ind w:left="1325"/>
    </w:pPr>
  </w:style>
  <w:style w:type="paragraph" w:styleId="TOC8">
    <w:name w:val="toc 8"/>
    <w:basedOn w:val="Normal"/>
    <w:next w:val="Normal"/>
    <w:semiHidden/>
    <w:rsid w:val="007200EE"/>
    <w:pPr>
      <w:spacing w:after="0" w:line="240" w:lineRule="auto"/>
      <w:ind w:left="1541"/>
    </w:pPr>
  </w:style>
  <w:style w:type="paragraph" w:styleId="TOC9">
    <w:name w:val="toc 9"/>
    <w:basedOn w:val="Normal"/>
    <w:next w:val="Normal"/>
    <w:semiHidden/>
    <w:rsid w:val="007200EE"/>
    <w:pPr>
      <w:spacing w:after="0" w:line="240" w:lineRule="auto"/>
      <w:ind w:left="1771"/>
    </w:pPr>
  </w:style>
  <w:style w:type="character" w:styleId="Hyperlink">
    <w:name w:val="Hyperlink"/>
    <w:basedOn w:val="DefaultParagraphFont"/>
    <w:rsid w:val="007200EE"/>
    <w:rPr>
      <w:color w:val="0000FF"/>
      <w:u w:val="single"/>
    </w:rPr>
  </w:style>
  <w:style w:type="paragraph" w:styleId="BodyText2">
    <w:name w:val="Body Text 2"/>
    <w:basedOn w:val="Normal"/>
    <w:rsid w:val="007200EE"/>
    <w:rPr>
      <w:sz w:val="18"/>
    </w:rPr>
  </w:style>
  <w:style w:type="paragraph" w:styleId="ListNumber">
    <w:name w:val="List Number"/>
    <w:basedOn w:val="Normal"/>
    <w:rsid w:val="001C18CC"/>
    <w:pPr>
      <w:numPr>
        <w:numId w:val="2"/>
      </w:numPr>
    </w:pPr>
    <w:rPr>
      <w:lang w:val="es-MX"/>
    </w:rPr>
  </w:style>
  <w:style w:type="paragraph" w:styleId="ListBullet">
    <w:name w:val="List Bullet"/>
    <w:basedOn w:val="Normal"/>
    <w:autoRedefine/>
    <w:rsid w:val="001C18CC"/>
    <w:pPr>
      <w:numPr>
        <w:numId w:val="3"/>
      </w:numPr>
      <w:ind w:left="720"/>
    </w:pPr>
  </w:style>
  <w:style w:type="character" w:styleId="FollowedHyperlink">
    <w:name w:val="FollowedHyperlink"/>
    <w:basedOn w:val="DefaultParagraphFont"/>
    <w:rsid w:val="007200EE"/>
    <w:rPr>
      <w:color w:val="800080"/>
      <w:u w:val="single"/>
    </w:rPr>
  </w:style>
  <w:style w:type="paragraph" w:styleId="BodyText3">
    <w:name w:val="Body Text 3"/>
    <w:basedOn w:val="Normal"/>
    <w:rsid w:val="007200EE"/>
    <w:pPr>
      <w:jc w:val="left"/>
    </w:pPr>
    <w:rPr>
      <w:sz w:val="18"/>
    </w:rPr>
  </w:style>
  <w:style w:type="paragraph" w:styleId="TableofFigures">
    <w:name w:val="table of figures"/>
    <w:basedOn w:val="Normal"/>
    <w:next w:val="Normal"/>
    <w:semiHidden/>
    <w:rsid w:val="007200EE"/>
    <w:pPr>
      <w:spacing w:line="240" w:lineRule="auto"/>
      <w:ind w:left="450" w:hanging="450"/>
    </w:pPr>
  </w:style>
  <w:style w:type="paragraph" w:customStyle="1" w:styleId="Title16">
    <w:name w:val="Title 16"/>
    <w:basedOn w:val="Title"/>
    <w:next w:val="BodyText"/>
    <w:rsid w:val="007200EE"/>
    <w:pPr>
      <w:spacing w:before="90" w:after="90"/>
    </w:pPr>
  </w:style>
  <w:style w:type="paragraph" w:customStyle="1" w:styleId="Title12">
    <w:name w:val="Title 12"/>
    <w:basedOn w:val="Title16"/>
    <w:rsid w:val="007200EE"/>
    <w:rPr>
      <w:sz w:val="24"/>
    </w:rPr>
  </w:style>
  <w:style w:type="paragraph" w:customStyle="1" w:styleId="Title14">
    <w:name w:val="Title 14"/>
    <w:basedOn w:val="Title12"/>
    <w:next w:val="BodyText"/>
    <w:rsid w:val="007200EE"/>
    <w:rPr>
      <w:sz w:val="28"/>
    </w:rPr>
  </w:style>
  <w:style w:type="table" w:styleId="TableGrid">
    <w:name w:val="Table Grid"/>
    <w:basedOn w:val="TableNormal"/>
    <w:rsid w:val="00761950"/>
    <w:pPr>
      <w:spacing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4735F"/>
    <w:pPr>
      <w:ind w:left="283"/>
    </w:pPr>
  </w:style>
  <w:style w:type="paragraph" w:styleId="BalloonText">
    <w:name w:val="Balloon Text"/>
    <w:basedOn w:val="Normal"/>
    <w:link w:val="BalloonTextChar"/>
    <w:rsid w:val="00A2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127B"/>
    <w:rPr>
      <w:rFonts w:ascii="Tahoma" w:hAnsi="Tahoma" w:cs="Tahoma"/>
      <w:sz w:val="16"/>
      <w:szCs w:val="16"/>
      <w:lang w:val="es-CR"/>
    </w:rPr>
  </w:style>
  <w:style w:type="paragraph" w:styleId="NormalWeb">
    <w:name w:val="Normal (Web)"/>
    <w:basedOn w:val="Normal"/>
    <w:rsid w:val="00A429CE"/>
    <w:rPr>
      <w:rFonts w:ascii="Times New Roman" w:hAnsi="Times New Roman"/>
      <w:sz w:val="24"/>
    </w:rPr>
  </w:style>
  <w:style w:type="paragraph" w:styleId="Index1">
    <w:name w:val="index 1"/>
    <w:basedOn w:val="Normal"/>
    <w:next w:val="Normal"/>
    <w:autoRedefine/>
    <w:rsid w:val="00445C8C"/>
    <w:pPr>
      <w:spacing w:after="0"/>
      <w:ind w:left="200" w:hanging="200"/>
      <w:jc w:val="left"/>
    </w:pPr>
    <w:rPr>
      <w:rFonts w:asciiTheme="minorHAnsi" w:hAnsiTheme="minorHAnsi"/>
      <w:szCs w:val="20"/>
    </w:rPr>
  </w:style>
  <w:style w:type="paragraph" w:styleId="Index2">
    <w:name w:val="index 2"/>
    <w:basedOn w:val="Normal"/>
    <w:next w:val="Normal"/>
    <w:autoRedefine/>
    <w:rsid w:val="00445C8C"/>
    <w:pPr>
      <w:spacing w:after="0"/>
      <w:ind w:left="400" w:hanging="200"/>
      <w:jc w:val="left"/>
    </w:pPr>
    <w:rPr>
      <w:rFonts w:asciiTheme="minorHAnsi" w:hAnsiTheme="minorHAnsi"/>
      <w:szCs w:val="20"/>
    </w:rPr>
  </w:style>
  <w:style w:type="paragraph" w:styleId="Index3">
    <w:name w:val="index 3"/>
    <w:basedOn w:val="Normal"/>
    <w:next w:val="Normal"/>
    <w:autoRedefine/>
    <w:rsid w:val="00445C8C"/>
    <w:pPr>
      <w:spacing w:after="0"/>
      <w:ind w:left="600" w:hanging="200"/>
      <w:jc w:val="left"/>
    </w:pPr>
    <w:rPr>
      <w:rFonts w:asciiTheme="minorHAnsi" w:hAnsiTheme="minorHAnsi"/>
      <w:szCs w:val="20"/>
    </w:rPr>
  </w:style>
  <w:style w:type="paragraph" w:styleId="Index4">
    <w:name w:val="index 4"/>
    <w:basedOn w:val="Normal"/>
    <w:next w:val="Normal"/>
    <w:autoRedefine/>
    <w:rsid w:val="00445C8C"/>
    <w:pPr>
      <w:spacing w:after="0"/>
      <w:ind w:left="800" w:hanging="200"/>
      <w:jc w:val="left"/>
    </w:pPr>
    <w:rPr>
      <w:rFonts w:asciiTheme="minorHAnsi" w:hAnsiTheme="minorHAnsi"/>
      <w:szCs w:val="20"/>
    </w:rPr>
  </w:style>
  <w:style w:type="paragraph" w:styleId="Index5">
    <w:name w:val="index 5"/>
    <w:basedOn w:val="Normal"/>
    <w:next w:val="Normal"/>
    <w:autoRedefine/>
    <w:rsid w:val="00445C8C"/>
    <w:pPr>
      <w:spacing w:after="0"/>
      <w:ind w:left="1000" w:hanging="200"/>
      <w:jc w:val="left"/>
    </w:pPr>
    <w:rPr>
      <w:rFonts w:asciiTheme="minorHAnsi" w:hAnsiTheme="minorHAnsi"/>
      <w:szCs w:val="20"/>
    </w:rPr>
  </w:style>
  <w:style w:type="paragraph" w:styleId="Index6">
    <w:name w:val="index 6"/>
    <w:basedOn w:val="Normal"/>
    <w:next w:val="Normal"/>
    <w:autoRedefine/>
    <w:rsid w:val="00445C8C"/>
    <w:pPr>
      <w:spacing w:after="0"/>
      <w:ind w:left="1200" w:hanging="200"/>
      <w:jc w:val="left"/>
    </w:pPr>
    <w:rPr>
      <w:rFonts w:asciiTheme="minorHAnsi" w:hAnsiTheme="minorHAnsi"/>
      <w:szCs w:val="20"/>
    </w:rPr>
  </w:style>
  <w:style w:type="paragraph" w:styleId="Index7">
    <w:name w:val="index 7"/>
    <w:basedOn w:val="Normal"/>
    <w:next w:val="Normal"/>
    <w:autoRedefine/>
    <w:rsid w:val="00445C8C"/>
    <w:pPr>
      <w:spacing w:after="0"/>
      <w:ind w:left="1400" w:hanging="200"/>
      <w:jc w:val="left"/>
    </w:pPr>
    <w:rPr>
      <w:rFonts w:asciiTheme="minorHAnsi" w:hAnsiTheme="minorHAnsi"/>
      <w:szCs w:val="20"/>
    </w:rPr>
  </w:style>
  <w:style w:type="paragraph" w:styleId="Index8">
    <w:name w:val="index 8"/>
    <w:basedOn w:val="Normal"/>
    <w:next w:val="Normal"/>
    <w:autoRedefine/>
    <w:rsid w:val="00445C8C"/>
    <w:pPr>
      <w:spacing w:after="0"/>
      <w:ind w:left="1600" w:hanging="200"/>
      <w:jc w:val="left"/>
    </w:pPr>
    <w:rPr>
      <w:rFonts w:asciiTheme="minorHAnsi" w:hAnsiTheme="minorHAnsi"/>
      <w:szCs w:val="20"/>
    </w:rPr>
  </w:style>
  <w:style w:type="paragraph" w:styleId="Index9">
    <w:name w:val="index 9"/>
    <w:basedOn w:val="Normal"/>
    <w:next w:val="Normal"/>
    <w:autoRedefine/>
    <w:rsid w:val="00445C8C"/>
    <w:pPr>
      <w:spacing w:after="0"/>
      <w:ind w:left="1800" w:hanging="200"/>
      <w:jc w:val="left"/>
    </w:pPr>
    <w:rPr>
      <w:rFonts w:asciiTheme="minorHAnsi" w:hAnsiTheme="minorHAnsi"/>
      <w:szCs w:val="20"/>
    </w:rPr>
  </w:style>
  <w:style w:type="paragraph" w:styleId="IndexHeading">
    <w:name w:val="index heading"/>
    <w:basedOn w:val="Normal"/>
    <w:next w:val="Index1"/>
    <w:rsid w:val="00445C8C"/>
    <w:pPr>
      <w:spacing w:before="120"/>
      <w:jc w:val="left"/>
    </w:pPr>
    <w:rPr>
      <w:rFonts w:asciiTheme="minorHAnsi" w:hAnsiTheme="minorHAnsi"/>
      <w:i/>
      <w:szCs w:val="20"/>
    </w:rPr>
  </w:style>
  <w:style w:type="character" w:styleId="Emphasis">
    <w:name w:val="Emphasis"/>
    <w:basedOn w:val="DefaultParagraphFont"/>
    <w:qFormat/>
    <w:rsid w:val="00724D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microsoft.com/office/2007/relationships/hdphoto" Target="media/hdphoto1.wdp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\Datos%20de%20programa\Microsoft\Plantillas\plantilla%20docs%20proyecto%20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Settings\yo\Datos de programa\Microsoft\Plantillas\plantilla docs proyecto 3.dot</Template>
  <TotalTime>44</TotalTime>
  <Pages>15</Pages>
  <Words>1777</Words>
  <Characters>10135</Characters>
  <Application>Microsoft Macintosh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 Plantilla - Estandar General de Documentos</vt:lpstr>
    </vt:vector>
  </TitlesOfParts>
  <Company>Cenfotec</Company>
  <LinksUpToDate>false</LinksUpToDate>
  <CharactersWithSpaces>11889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 Plantilla - Estandar General de Documentos</dc:title>
  <dc:creator>Laura Monge Izaguirre</dc:creator>
  <cp:lastModifiedBy>Elizabeth Villalobos</cp:lastModifiedBy>
  <cp:revision>34</cp:revision>
  <cp:lastPrinted>2014-06-01T03:51:00Z</cp:lastPrinted>
  <dcterms:created xsi:type="dcterms:W3CDTF">2014-06-01T13:45:00Z</dcterms:created>
  <dcterms:modified xsi:type="dcterms:W3CDTF">2014-06-03T04:22:00Z</dcterms:modified>
</cp:coreProperties>
</file>