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8EF" w:rsidRDefault="009C48EF" w:rsidP="009C48EF">
      <w:pPr>
        <w:pStyle w:val="Title14"/>
        <w:jc w:val="left"/>
      </w:pPr>
      <w:r>
        <w:t>Portada.</w:t>
      </w:r>
    </w:p>
    <w:p w:rsidR="009C48EF" w:rsidRPr="009C48EF" w:rsidRDefault="009C48EF" w:rsidP="009C48EF">
      <w:pPr>
        <w:pStyle w:val="Textoindependiente"/>
        <w:rPr>
          <w:lang w:val="es-ES"/>
        </w:rPr>
      </w:pPr>
      <w:r>
        <w:rPr>
          <w:lang w:val="es-MX"/>
        </w:rPr>
        <w:t>Incluye logo del equipo, nombre del equipo, nombre del documento y nombre de los profesores, as</w:t>
      </w:r>
      <w:r>
        <w:rPr>
          <w:lang w:val="es-ES"/>
        </w:rPr>
        <w:t>í como el ciclo lectivo.</w:t>
      </w:r>
    </w:p>
    <w:p w:rsidR="00C5422E" w:rsidRDefault="00C5422E">
      <w:pPr>
        <w:pStyle w:val="Title14"/>
        <w:jc w:val="left"/>
      </w:pPr>
      <w:r>
        <w:t xml:space="preserve">Tabla de contenidos </w:t>
      </w:r>
    </w:p>
    <w:p w:rsidR="00C5422E" w:rsidRDefault="007F0C11">
      <w:pPr>
        <w:pStyle w:val="Textoindependiente"/>
        <w:rPr>
          <w:sz w:val="24"/>
        </w:rPr>
      </w:pPr>
      <w:r>
        <w:t>Sea autodidacta o aprenda de la forma en que el profesor le enseñó a hacer la tabla de c</w:t>
      </w:r>
      <w:r w:rsidR="00430D20">
        <w:t xml:space="preserve">ontenidos automática de </w:t>
      </w:r>
      <w:proofErr w:type="gramStart"/>
      <w:r w:rsidR="00430D20">
        <w:t xml:space="preserve">Word </w:t>
      </w:r>
      <w:r w:rsidR="00C5422E">
        <w:t>.</w:t>
      </w:r>
      <w:proofErr w:type="gramEnd"/>
    </w:p>
    <w:p w:rsidR="00C5422E" w:rsidRDefault="00C5422E">
      <w:pPr>
        <w:pStyle w:val="Ttulo1"/>
      </w:pPr>
      <w:r>
        <w:t>Introducción</w:t>
      </w:r>
    </w:p>
    <w:p w:rsidR="00C5422E" w:rsidRDefault="00C5422E">
      <w:pPr>
        <w:pStyle w:val="Textoindependiente"/>
      </w:pPr>
      <w:r>
        <w:t>La introducción de una ERS provee una visión general del documento completo.  Inicialmente hace una breve presentación del documento y se especifica si se ha realizado de acuerdo con un método o estándar.</w:t>
      </w:r>
    </w:p>
    <w:p w:rsidR="00C5422E" w:rsidRDefault="00C5422E">
      <w:pPr>
        <w:pStyle w:val="Textoindependiente"/>
      </w:pPr>
      <w:r>
        <w:t>Está dividida en cinco apartados, los cuales se presentan a continuación:</w:t>
      </w:r>
    </w:p>
    <w:p w:rsidR="00C5422E" w:rsidRDefault="00C5422E" w:rsidP="00260511">
      <w:pPr>
        <w:pStyle w:val="Ttulo1"/>
      </w:pPr>
      <w:r>
        <w:t>Propósito</w:t>
      </w:r>
    </w:p>
    <w:p w:rsidR="00C5422E" w:rsidRDefault="00C5422E">
      <w:pPr>
        <w:pStyle w:val="Textoindependiente"/>
      </w:pPr>
      <w:r>
        <w:t>El propósito trata de delinear los objetivos de una ERS y se especifican las intenciones del usuario para la ERS.</w:t>
      </w:r>
    </w:p>
    <w:p w:rsidR="00C5422E" w:rsidRDefault="00C5422E">
      <w:pPr>
        <w:pStyle w:val="Ttulo2"/>
      </w:pPr>
      <w:r>
        <w:t xml:space="preserve"> Ámbito del sistema</w:t>
      </w:r>
    </w:p>
    <w:p w:rsidR="00C5422E" w:rsidRDefault="00C5422E">
      <w:pPr>
        <w:pStyle w:val="Textoindependiente"/>
      </w:pPr>
      <w:r>
        <w:t>En esta sección se debe:</w:t>
      </w:r>
    </w:p>
    <w:p w:rsidR="00C5422E" w:rsidRDefault="00260511">
      <w:pPr>
        <w:pStyle w:val="Listaconnmeros2"/>
      </w:pPr>
      <w:r>
        <w:t>Definir la industria del cliente.</w:t>
      </w:r>
    </w:p>
    <w:p w:rsidR="00C5422E" w:rsidRDefault="00026AA1">
      <w:pPr>
        <w:pStyle w:val="Listaconnmeros2"/>
      </w:pPr>
      <w:r>
        <w:t>Identificar las restricciones o limitaciones del sistema.</w:t>
      </w:r>
    </w:p>
    <w:p w:rsidR="00C5422E" w:rsidRDefault="00C5422E" w:rsidP="00260511">
      <w:pPr>
        <w:pStyle w:val="Ttulo1"/>
      </w:pPr>
      <w:r>
        <w:t>Definiciones, acrónimos y abreviaturas</w:t>
      </w:r>
    </w:p>
    <w:p w:rsidR="00C5422E" w:rsidRDefault="00C5422E">
      <w:pPr>
        <w:pStyle w:val="Textoindependiente"/>
        <w:rPr>
          <w:sz w:val="24"/>
        </w:rPr>
      </w:pPr>
      <w:r>
        <w:t>Esta sección provee las definiciones de todos los términos, acrónimos</w:t>
      </w:r>
      <w:r>
        <w:rPr>
          <w:rStyle w:val="Refdenotaalpie"/>
        </w:rPr>
        <w:footnoteReference w:id="1"/>
      </w:r>
      <w:r>
        <w:t xml:space="preserve"> y abreviaturas</w:t>
      </w:r>
      <w:r>
        <w:rPr>
          <w:rStyle w:val="Refdenotaalpie"/>
        </w:rPr>
        <w:footnoteReference w:id="2"/>
      </w:r>
      <w:r>
        <w:t xml:space="preserve">  requeridas para interpretar el documento.  Esta información podría ser </w:t>
      </w:r>
      <w:r w:rsidR="00614A2F">
        <w:t>manejada h</w:t>
      </w:r>
      <w:r>
        <w:t>aciendo referencia a uno o más apéndices o por referencias a otros documentos.</w:t>
      </w:r>
    </w:p>
    <w:p w:rsidR="00C5422E" w:rsidRDefault="00C5422E" w:rsidP="00260511">
      <w:pPr>
        <w:pStyle w:val="Ttulo1"/>
      </w:pPr>
      <w:r>
        <w:lastRenderedPageBreak/>
        <w:t>Referencias</w:t>
      </w:r>
    </w:p>
    <w:p w:rsidR="00C5422E" w:rsidRDefault="00C5422E">
      <w:pPr>
        <w:pStyle w:val="Textoindependiente"/>
      </w:pPr>
      <w:r>
        <w:t>Esta sección provee una lista completa de todos los documentos referenciados en alguna parte de la ERS.</w:t>
      </w:r>
    </w:p>
    <w:p w:rsidR="00C5422E" w:rsidRDefault="00C5422E">
      <w:pPr>
        <w:pStyle w:val="Listaconnmeros2"/>
        <w:numPr>
          <w:ilvl w:val="0"/>
          <w:numId w:val="6"/>
        </w:numPr>
      </w:pPr>
      <w:r>
        <w:t>Identifica cada documento por título, número de reporte (si aplica), fecha y editorial.</w:t>
      </w:r>
    </w:p>
    <w:p w:rsidR="00C5422E" w:rsidRDefault="00C5422E">
      <w:pPr>
        <w:pStyle w:val="Listaconnmeros2"/>
        <w:numPr>
          <w:ilvl w:val="0"/>
          <w:numId w:val="6"/>
        </w:numPr>
        <w:rPr>
          <w:sz w:val="24"/>
        </w:rPr>
      </w:pPr>
      <w:r>
        <w:t>Especifica las fuentes desde las cuales f</w:t>
      </w:r>
      <w:r w:rsidR="00260511">
        <w:t>ueron obtenidas las referencias, usando la norma APA.</w:t>
      </w:r>
    </w:p>
    <w:p w:rsidR="00C5422E" w:rsidRDefault="00C5422E">
      <w:pPr>
        <w:pStyle w:val="Listaconnmeros2"/>
        <w:numPr>
          <w:ilvl w:val="0"/>
          <w:numId w:val="6"/>
        </w:numPr>
        <w:rPr>
          <w:sz w:val="24"/>
        </w:rPr>
      </w:pPr>
      <w:r>
        <w:t>Incluye plantillas, ejemplos, etc. que fueron usados para su construcción.</w:t>
      </w:r>
    </w:p>
    <w:p w:rsidR="00C5422E" w:rsidRDefault="00614A2F" w:rsidP="00260511">
      <w:pPr>
        <w:pStyle w:val="Ttulo1"/>
      </w:pPr>
      <w:r>
        <w:t>Visión general de la solución</w:t>
      </w:r>
    </w:p>
    <w:p w:rsidR="00614A2F" w:rsidRDefault="00C5422E" w:rsidP="00614A2F">
      <w:pPr>
        <w:pStyle w:val="Textoindependiente"/>
      </w:pPr>
      <w:r>
        <w:t xml:space="preserve">Esta </w:t>
      </w:r>
      <w:r w:rsidR="00614A2F">
        <w:t xml:space="preserve">sección brinda una idea general de la solución que va a generar. Se divide en </w:t>
      </w:r>
      <w:proofErr w:type="gramStart"/>
      <w:r w:rsidR="00614A2F">
        <w:t>los</w:t>
      </w:r>
      <w:proofErr w:type="gramEnd"/>
      <w:r w:rsidR="00614A2F">
        <w:t xml:space="preserve"> siguientes secciones:</w:t>
      </w:r>
    </w:p>
    <w:p w:rsidR="00C5422E" w:rsidRDefault="00C5422E">
      <w:pPr>
        <w:pStyle w:val="Ttulo2"/>
      </w:pPr>
      <w:r>
        <w:t>Perspectiva del producto</w:t>
      </w:r>
    </w:p>
    <w:p w:rsidR="00C5422E" w:rsidRDefault="00C5422E">
      <w:pPr>
        <w:pStyle w:val="Textoindependiente"/>
      </w:pPr>
      <w:r>
        <w:t xml:space="preserve">Esta sección </w:t>
      </w:r>
      <w:r w:rsidR="00026AA1">
        <w:t>describe el sistema, de manera general, indicando lo</w:t>
      </w:r>
      <w:r w:rsidR="00614A2F">
        <w:t>s procesos que el mismo ejecuta, con los módulos que lo conforman.  Deben incluir un diagrama de cada proceso.</w:t>
      </w:r>
    </w:p>
    <w:p w:rsidR="00C5422E" w:rsidRDefault="00C5422E">
      <w:pPr>
        <w:pStyle w:val="Ttulo2"/>
      </w:pPr>
      <w:r>
        <w:t>Características de los usuarios</w:t>
      </w:r>
    </w:p>
    <w:p w:rsidR="00C5422E" w:rsidRDefault="00C5422E">
      <w:pPr>
        <w:pStyle w:val="Textoindependiente"/>
      </w:pPr>
      <w:r>
        <w:t>Esta sección describe características generales del usuario a quien está destinado el sistema, incluyendo el nivel educacional, experiencia y desarrollo técnico.  Estos no son usados para establecer requerimientos específicos, sino para justificar la existencia de algunos requerimientos que posteriormente se mencionan.</w:t>
      </w:r>
    </w:p>
    <w:p w:rsidR="00C5422E" w:rsidRDefault="00C5422E">
      <w:pPr>
        <w:pStyle w:val="Ttulo2"/>
      </w:pPr>
      <w:r>
        <w:t>Supuestos y dependencias</w:t>
      </w:r>
    </w:p>
    <w:p w:rsidR="00C5422E" w:rsidRDefault="00C5422E" w:rsidP="00AC5C72">
      <w:pPr>
        <w:pStyle w:val="Textoindependiente"/>
      </w:pPr>
      <w:r>
        <w:t>Está sección debe listar los factores que afectan los requer</w:t>
      </w:r>
      <w:r w:rsidR="00AC5C72">
        <w:t>imientos establecidos en la ERS, ya sea a nivel de supuestos que se van a hacer para que el sistema pueda funcionar (ver Enunciado del Alcance) y dependencias con otros sistemas.</w:t>
      </w:r>
    </w:p>
    <w:p w:rsidR="00C5422E" w:rsidRDefault="00C5422E">
      <w:pPr>
        <w:pStyle w:val="Ttulo1"/>
      </w:pPr>
      <w:r>
        <w:t xml:space="preserve"> Requerimientos</w:t>
      </w:r>
    </w:p>
    <w:p w:rsidR="00C5422E" w:rsidRDefault="00C5422E">
      <w:pPr>
        <w:pStyle w:val="Textoindependiente"/>
      </w:pPr>
      <w:r>
        <w:t xml:space="preserve">Esta sección contiene todos los requerimientos del sistema con un nivel de detalle tal que el encargado del diseño del sistema pueda diseñar un sistema que satisfaga tales </w:t>
      </w:r>
      <w:r>
        <w:lastRenderedPageBreak/>
        <w:t>requerimientos, y los encargados de control de calidad puedan comprobar que el sistema satisface estos requerimientos.</w:t>
      </w:r>
    </w:p>
    <w:p w:rsidR="00C5422E" w:rsidRDefault="00C5422E">
      <w:pPr>
        <w:pStyle w:val="Textoindependiente"/>
      </w:pPr>
      <w:r>
        <w:t>Como esta sección es frecuentemente amplia y es la más importante, se debe aplicar lo siguiente:</w:t>
      </w:r>
    </w:p>
    <w:p w:rsidR="00C5422E" w:rsidRDefault="00C5422E">
      <w:pPr>
        <w:pStyle w:val="Listaconnmeros2"/>
        <w:numPr>
          <w:ilvl w:val="0"/>
          <w:numId w:val="8"/>
        </w:numPr>
      </w:pPr>
      <w:r>
        <w:t>Los requerimientos específicos deben ser redactados con las siguientes características: correctos, no ambiguos, comple</w:t>
      </w:r>
      <w:r w:rsidR="00900C41">
        <w:t>tos, consistentes, verificables</w:t>
      </w:r>
      <w:r>
        <w:t>.</w:t>
      </w:r>
    </w:p>
    <w:p w:rsidR="00C5422E" w:rsidRDefault="00C5422E">
      <w:pPr>
        <w:pStyle w:val="Listaconnmeros2"/>
        <w:numPr>
          <w:ilvl w:val="0"/>
          <w:numId w:val="8"/>
        </w:numPr>
      </w:pPr>
      <w:r>
        <w:t>Todos los requerimientos deben ser identificables de manera única (deben estar numerados y poder ser identificables inequívocamente</w:t>
      </w:r>
      <w:r w:rsidR="00AC5C72">
        <w:t>. Dicho identificador NO se modifica, y puede ser separado en dos listados: requerimientos funcionales y requerimientos no funcionales</w:t>
      </w:r>
      <w:r>
        <w:t>).</w:t>
      </w:r>
    </w:p>
    <w:p w:rsidR="00C5422E" w:rsidRDefault="00C5422E">
      <w:pPr>
        <w:pStyle w:val="Listaconnmeros2"/>
        <w:numPr>
          <w:ilvl w:val="0"/>
          <w:numId w:val="8"/>
        </w:numPr>
        <w:rPr>
          <w:sz w:val="24"/>
        </w:rPr>
      </w:pPr>
      <w:r>
        <w:t>Poner atención en redactar de forma legible y siguiendo los parámetros de redacción especificados.</w:t>
      </w:r>
    </w:p>
    <w:p w:rsidR="00C5422E" w:rsidRDefault="00C5422E">
      <w:pPr>
        <w:pStyle w:val="Ttulo2"/>
      </w:pPr>
      <w:r>
        <w:t>Requerimientos funcionales</w:t>
      </w:r>
    </w:p>
    <w:p w:rsidR="00C5422E" w:rsidRDefault="00C5422E">
      <w:pPr>
        <w:pStyle w:val="Textoindependiente"/>
      </w:pPr>
      <w:r>
        <w:t xml:space="preserve">Los requerimientos funcionales deben definir las acciones fundamentales que toman lugar al aceptar y procesar las entradas, y en procesar y generar las salidas. Generalmente inician con las palabras “El sistema debe...”. </w:t>
      </w:r>
    </w:p>
    <w:p w:rsidR="00C5422E" w:rsidRDefault="00C5422E">
      <w:pPr>
        <w:pStyle w:val="Textoindependiente"/>
        <w:rPr>
          <w:sz w:val="24"/>
        </w:rPr>
      </w:pPr>
      <w:r>
        <w:t>Estas funciones incluyen:</w:t>
      </w:r>
      <w:r>
        <w:rPr>
          <w:sz w:val="24"/>
        </w:rPr>
        <w:t xml:space="preserve"> </w:t>
      </w:r>
    </w:p>
    <w:p w:rsidR="00C5422E" w:rsidRDefault="00C5422E">
      <w:pPr>
        <w:pStyle w:val="Listaconnmeros2"/>
        <w:numPr>
          <w:ilvl w:val="0"/>
          <w:numId w:val="9"/>
        </w:numPr>
      </w:pPr>
      <w:r>
        <w:t>Validar las entradas</w:t>
      </w:r>
      <w:r w:rsidR="00AC5C72">
        <w:t>.</w:t>
      </w:r>
    </w:p>
    <w:p w:rsidR="00C5422E" w:rsidRDefault="00AC5C72">
      <w:pPr>
        <w:pStyle w:val="Listaconnmeros2"/>
        <w:numPr>
          <w:ilvl w:val="0"/>
          <w:numId w:val="9"/>
        </w:numPr>
      </w:pPr>
      <w:r>
        <w:t>Operaciones que el usuario pude hacer.</w:t>
      </w:r>
    </w:p>
    <w:p w:rsidR="00C5422E" w:rsidRDefault="00AC5C72">
      <w:pPr>
        <w:pStyle w:val="Listaconnmeros2"/>
        <w:numPr>
          <w:ilvl w:val="0"/>
          <w:numId w:val="9"/>
        </w:numPr>
        <w:rPr>
          <w:sz w:val="24"/>
        </w:rPr>
      </w:pPr>
      <w:r>
        <w:t>Salidas que el sistema debe mostrar, ya sea en forma de consultas, reportes o listados.</w:t>
      </w:r>
    </w:p>
    <w:p w:rsidR="00C5422E" w:rsidRDefault="00AC5C72">
      <w:pPr>
        <w:pStyle w:val="Textoindependiente"/>
      </w:pPr>
      <w:r>
        <w:t xml:space="preserve">Es recomendable </w:t>
      </w:r>
      <w:r w:rsidR="00C5422E">
        <w:t xml:space="preserve">agrupar los requerimientos funcionales en </w:t>
      </w:r>
      <w:r>
        <w:t xml:space="preserve">módulos </w:t>
      </w:r>
      <w:r w:rsidR="00C5422E">
        <w:t>o subprocesos, aunque esto no implica que el diseño del sistema será particionado de esa manera.</w:t>
      </w:r>
    </w:p>
    <w:p w:rsidR="00C5422E" w:rsidRDefault="00C5422E">
      <w:pPr>
        <w:pStyle w:val="Ttulo2"/>
      </w:pPr>
      <w:r>
        <w:t>Requerimientos no funcionales</w:t>
      </w:r>
    </w:p>
    <w:p w:rsidR="00260511" w:rsidRPr="00260511" w:rsidRDefault="00260511" w:rsidP="00260511">
      <w:r>
        <w:t>Estos son los requerimientos no asociados a la funcionalidad misma del sistema, pero que pueden limitar o apoyar el funcionamiento del sistema.</w:t>
      </w:r>
    </w:p>
    <w:p w:rsidR="00C5422E" w:rsidRDefault="00C5422E">
      <w:pPr>
        <w:pStyle w:val="Ttulo3"/>
      </w:pPr>
      <w:r>
        <w:lastRenderedPageBreak/>
        <w:t>Interfaz de usuario</w:t>
      </w:r>
    </w:p>
    <w:p w:rsidR="00C5422E" w:rsidRDefault="00C5422E">
      <w:pPr>
        <w:pStyle w:val="Textoindependiente"/>
      </w:pPr>
      <w:r>
        <w:t>Aquí se especifica</w:t>
      </w:r>
      <w:r w:rsidR="003B5F62">
        <w:t>n</w:t>
      </w:r>
      <w:r>
        <w:t xml:space="preserve"> lo</w:t>
      </w:r>
      <w:r w:rsidR="003B5F62">
        <w:t xml:space="preserve">s requerimientos solicitados por el cliente en cuanto a la interfaz </w:t>
      </w:r>
      <w:r w:rsidR="003B5F62">
        <w:rPr>
          <w:lang w:val="es-ES"/>
        </w:rPr>
        <w:t>gráfica.</w:t>
      </w:r>
      <w:r w:rsidR="003B5F62">
        <w:t xml:space="preserve"> Se deben incluir, aunque no queda limitado a, los siguientes puntos</w:t>
      </w:r>
      <w:r>
        <w:t>:</w:t>
      </w:r>
    </w:p>
    <w:p w:rsidR="00C5422E" w:rsidRDefault="003B5F62">
      <w:pPr>
        <w:pStyle w:val="Listaconnmeros2"/>
        <w:numPr>
          <w:ilvl w:val="0"/>
          <w:numId w:val="10"/>
        </w:numPr>
      </w:pPr>
      <w:r>
        <w:t>Gama de colores, con los identificadores de cada uno.</w:t>
      </w:r>
    </w:p>
    <w:p w:rsidR="003B5F62" w:rsidRDefault="003B5F62">
      <w:pPr>
        <w:pStyle w:val="Listaconnmeros2"/>
        <w:numPr>
          <w:ilvl w:val="0"/>
          <w:numId w:val="10"/>
        </w:numPr>
      </w:pPr>
      <w:r>
        <w:t>Navegadores con los que será compatible.</w:t>
      </w:r>
    </w:p>
    <w:p w:rsidR="003B5F62" w:rsidRDefault="003B5F62">
      <w:pPr>
        <w:pStyle w:val="Listaconnmeros2"/>
        <w:numPr>
          <w:ilvl w:val="0"/>
          <w:numId w:val="10"/>
        </w:numPr>
      </w:pPr>
      <w:r>
        <w:t>Resolución de las páginas.</w:t>
      </w:r>
    </w:p>
    <w:p w:rsidR="003B5F62" w:rsidRDefault="003B5F62">
      <w:pPr>
        <w:pStyle w:val="Listaconnmeros2"/>
        <w:numPr>
          <w:ilvl w:val="0"/>
          <w:numId w:val="10"/>
        </w:numPr>
      </w:pPr>
      <w:r>
        <w:t>Lineamientos gráficos especificados por el cliente: a saber botones, menús, gráficos, logos, imagen de la organización.</w:t>
      </w:r>
    </w:p>
    <w:p w:rsidR="003B5F62" w:rsidRDefault="003B5F62">
      <w:pPr>
        <w:pStyle w:val="Listaconnmeros2"/>
        <w:numPr>
          <w:ilvl w:val="0"/>
          <w:numId w:val="10"/>
        </w:numPr>
      </w:pPr>
      <w:r>
        <w:t xml:space="preserve">Si se permite hacer </w:t>
      </w:r>
      <w:proofErr w:type="spellStart"/>
      <w:r w:rsidRPr="003B5F62">
        <w:rPr>
          <w:i/>
        </w:rPr>
        <w:t>scroll</w:t>
      </w:r>
      <w:proofErr w:type="spellEnd"/>
      <w:r>
        <w:t xml:space="preserve"> o no se permite</w:t>
      </w:r>
    </w:p>
    <w:p w:rsidR="00C5422E" w:rsidRDefault="00C5422E">
      <w:pPr>
        <w:pStyle w:val="Ttulo3"/>
      </w:pPr>
      <w:r>
        <w:t>Requerimientos de hardware</w:t>
      </w:r>
    </w:p>
    <w:p w:rsidR="00C5422E" w:rsidRDefault="00C5422E">
      <w:pPr>
        <w:pStyle w:val="Textoindependiente"/>
      </w:pPr>
      <w:r>
        <w:t>Se especifica el hardware necesario para correr el sistema ya sea en el lado del cliente como en el lado del servidor.</w:t>
      </w:r>
    </w:p>
    <w:p w:rsidR="00C5422E" w:rsidRDefault="00C5422E">
      <w:pPr>
        <w:pStyle w:val="Ttulo3"/>
      </w:pPr>
      <w:r>
        <w:t xml:space="preserve">Requerimientos de software </w:t>
      </w:r>
    </w:p>
    <w:p w:rsidR="00C5422E" w:rsidRDefault="00C5422E">
      <w:pPr>
        <w:pStyle w:val="Textoindependiente"/>
      </w:pPr>
      <w:r>
        <w:t>Se especifican los productos de software necesarios para el desarrollo y ejecución del sistema.  Por cada producto de software, podrían ser requeridos los siguientes datos:</w:t>
      </w:r>
    </w:p>
    <w:p w:rsidR="00C5422E" w:rsidRDefault="00C5422E">
      <w:pPr>
        <w:pStyle w:val="Listaconnmeros2"/>
        <w:numPr>
          <w:ilvl w:val="0"/>
          <w:numId w:val="11"/>
        </w:numPr>
      </w:pPr>
      <w:r>
        <w:t>Nombre</w:t>
      </w:r>
    </w:p>
    <w:p w:rsidR="00C5422E" w:rsidRDefault="00C5422E">
      <w:pPr>
        <w:pStyle w:val="Listaconnmeros2"/>
        <w:numPr>
          <w:ilvl w:val="0"/>
          <w:numId w:val="11"/>
        </w:numPr>
      </w:pPr>
      <w:r>
        <w:t>Número de versión</w:t>
      </w:r>
    </w:p>
    <w:p w:rsidR="00900C41" w:rsidRDefault="00900C41" w:rsidP="00900C41">
      <w:pPr>
        <w:pStyle w:val="Ttulo1"/>
      </w:pPr>
      <w:r>
        <w:t>Enunciado del alcance</w:t>
      </w:r>
    </w:p>
    <w:p w:rsidR="00900C41" w:rsidRPr="00900C41" w:rsidRDefault="00900C41" w:rsidP="00900C41">
      <w:pPr>
        <w:pStyle w:val="Textoindependiente"/>
        <w:ind w:left="432"/>
      </w:pPr>
      <w:r>
        <w:t>Debe anexarse al documento, el enunciado del alcance, que se elaboró luego de hacer el informe preliminar.  Este documento puede ser agregado en est</w:t>
      </w:r>
      <w:r w:rsidR="00F11D0F">
        <w:t>e documento, o como anexo físico, en cuyo caso deberá de indicarse en este apartado.</w:t>
      </w:r>
    </w:p>
    <w:sectPr w:rsidR="00900C41" w:rsidRPr="00900C41" w:rsidSect="00516F1B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5EF2" w:rsidRDefault="00435EF2">
      <w:r>
        <w:separator/>
      </w:r>
    </w:p>
  </w:endnote>
  <w:endnote w:type="continuationSeparator" w:id="0">
    <w:p w:rsidR="00435EF2" w:rsidRDefault="00435E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422E" w:rsidRDefault="002105B3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C5422E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C5422E" w:rsidRDefault="00C5422E">
    <w:pPr>
      <w:pStyle w:val="Piedepgina"/>
    </w:pPr>
  </w:p>
  <w:p w:rsidR="00C5422E" w:rsidRDefault="00C5422E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422E" w:rsidRDefault="00C5422E">
    <w:pPr>
      <w:pStyle w:val="Piedepgina"/>
      <w:framePr w:wrap="around" w:vAnchor="text" w:hAnchor="margin" w:xAlign="center" w:y="1"/>
      <w:rPr>
        <w:rStyle w:val="Nmerodepgina"/>
      </w:rPr>
    </w:pPr>
  </w:p>
  <w:p w:rsidR="00C5422E" w:rsidRDefault="00C5422E">
    <w:pPr>
      <w:pStyle w:val="Piedepgina"/>
      <w:rPr>
        <w:b/>
        <w:bCs/>
        <w:sz w:val="16"/>
      </w:rPr>
    </w:pPr>
  </w:p>
  <w:p w:rsidR="00C5422E" w:rsidRDefault="00C5422E"/>
  <w:p w:rsidR="00C5422E" w:rsidRDefault="00C5422E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5EF2" w:rsidRDefault="00435EF2">
      <w:r>
        <w:separator/>
      </w:r>
    </w:p>
  </w:footnote>
  <w:footnote w:type="continuationSeparator" w:id="0">
    <w:p w:rsidR="00435EF2" w:rsidRDefault="00435EF2">
      <w:r>
        <w:continuationSeparator/>
      </w:r>
    </w:p>
  </w:footnote>
  <w:footnote w:id="1">
    <w:p w:rsidR="00C5422E" w:rsidRDefault="00C5422E">
      <w:pPr>
        <w:pStyle w:val="Textonotapie"/>
      </w:pPr>
      <w:r>
        <w:rPr>
          <w:rStyle w:val="Refdenotaalpie"/>
        </w:rPr>
        <w:footnoteRef/>
      </w:r>
      <w:r>
        <w:t xml:space="preserve"> Palabra formada por las iniciales, y a veces por más letras,  de otras palabras: "ICE" es el acrónimo  de Instituto Costarricense de Electricidad.</w:t>
      </w:r>
    </w:p>
  </w:footnote>
  <w:footnote w:id="2">
    <w:p w:rsidR="00C5422E" w:rsidRDefault="00C5422E">
      <w:pPr>
        <w:pStyle w:val="Textonotapie"/>
      </w:pPr>
      <w:r>
        <w:rPr>
          <w:rStyle w:val="Refdenotaalpie"/>
        </w:rPr>
        <w:footnoteRef/>
      </w:r>
      <w:r>
        <w:t xml:space="preserve"> Representación abreviada de una palabra en la lengua escrita</w:t>
      </w:r>
      <w:proofErr w:type="gramStart"/>
      <w:r>
        <w:t>:  "</w:t>
      </w:r>
      <w:proofErr w:type="gramEnd"/>
      <w:r>
        <w:t>Ing." es la abreviatura de "Ingeniero".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422E" w:rsidRDefault="00C5422E"/>
  <w:p w:rsidR="00C5422E" w:rsidRDefault="00C5422E"/>
  <w:p w:rsidR="00C5422E" w:rsidRDefault="00C5422E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/>
    </w:tblPr>
    <w:tblGrid>
      <w:gridCol w:w="5808"/>
      <w:gridCol w:w="2156"/>
      <w:gridCol w:w="680"/>
    </w:tblGrid>
    <w:tr w:rsidR="00C5422E">
      <w:tc>
        <w:tcPr>
          <w:tcW w:w="5830" w:type="dxa"/>
        </w:tcPr>
        <w:p w:rsidR="00C5422E" w:rsidRDefault="00C5422E">
          <w:pPr>
            <w:pStyle w:val="Encabezado"/>
            <w:ind w:right="360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Documento:</w:t>
          </w:r>
        </w:p>
        <w:p w:rsidR="00C5422E" w:rsidRDefault="00C5422E">
          <w:pPr>
            <w:pStyle w:val="Encabezado"/>
            <w:rPr>
              <w:rFonts w:cs="Arial"/>
              <w:b/>
              <w:bCs/>
              <w:sz w:val="16"/>
            </w:rPr>
          </w:pPr>
          <w:r>
            <w:rPr>
              <w:rFonts w:cs="Arial"/>
              <w:b/>
              <w:bCs/>
              <w:sz w:val="16"/>
            </w:rPr>
            <w:t xml:space="preserve">Proyecto 1 Plantilla -Especificación de Requerimientos de Software- </w:t>
          </w:r>
        </w:p>
      </w:tc>
      <w:tc>
        <w:tcPr>
          <w:tcW w:w="2160" w:type="dxa"/>
          <w:tcBorders>
            <w:right w:val="nil"/>
          </w:tcBorders>
        </w:tcPr>
        <w:p w:rsidR="00C5422E" w:rsidRDefault="00C5422E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Código:</w:t>
          </w:r>
        </w:p>
        <w:p w:rsidR="00C5422E" w:rsidRDefault="007377AD">
          <w:pPr>
            <w:pStyle w:val="Encabezado"/>
            <w:rPr>
              <w:rFonts w:cs="Arial"/>
              <w:b/>
              <w:bCs/>
              <w:sz w:val="16"/>
              <w:lang w:val="en-US"/>
            </w:rPr>
          </w:pPr>
          <w:r>
            <w:rPr>
              <w:rFonts w:cs="Arial"/>
              <w:b/>
              <w:bCs/>
              <w:sz w:val="16"/>
              <w:lang w:val="en-US"/>
            </w:rPr>
            <w:t>BISOFT</w:t>
          </w:r>
          <w:r w:rsidR="00C5422E">
            <w:rPr>
              <w:rFonts w:cs="Arial"/>
              <w:b/>
              <w:bCs/>
              <w:sz w:val="16"/>
              <w:lang w:val="en-US"/>
            </w:rPr>
            <w:t>_PL_ERS</w:t>
          </w:r>
        </w:p>
      </w:tc>
      <w:tc>
        <w:tcPr>
          <w:tcW w:w="654" w:type="dxa"/>
          <w:tcBorders>
            <w:left w:val="nil"/>
          </w:tcBorders>
        </w:tcPr>
        <w:p w:rsidR="00C5422E" w:rsidRDefault="00026AA1">
          <w:pPr>
            <w:pStyle w:val="Encabezado"/>
            <w:jc w:val="right"/>
            <w:rPr>
              <w:rFonts w:cs="Arial"/>
              <w:b/>
              <w:bCs/>
              <w:sz w:val="16"/>
            </w:rPr>
          </w:pPr>
          <w:r>
            <w:rPr>
              <w:rFonts w:cs="Arial"/>
              <w:b/>
              <w:bCs/>
              <w:noProof/>
              <w:sz w:val="16"/>
              <w:lang w:val="en-US"/>
            </w:rPr>
            <w:drawing>
              <wp:inline distT="0" distB="0" distL="0" distR="0">
                <wp:extent cx="323850" cy="285750"/>
                <wp:effectExtent l="19050" t="0" r="0" b="0"/>
                <wp:docPr id="1" name="Imagen 1" descr="cenfote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enfote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38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5422E">
      <w:tc>
        <w:tcPr>
          <w:tcW w:w="5830" w:type="dxa"/>
        </w:tcPr>
        <w:p w:rsidR="00C5422E" w:rsidRDefault="00C5422E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Equipo: </w:t>
          </w:r>
        </w:p>
      </w:tc>
      <w:tc>
        <w:tcPr>
          <w:tcW w:w="2814" w:type="dxa"/>
          <w:gridSpan w:val="2"/>
        </w:tcPr>
        <w:p w:rsidR="00C5422E" w:rsidRDefault="00C5422E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Última modificación: </w:t>
          </w:r>
        </w:p>
      </w:tc>
    </w:tr>
    <w:tr w:rsidR="00C5422E">
      <w:tc>
        <w:tcPr>
          <w:tcW w:w="5830" w:type="dxa"/>
        </w:tcPr>
        <w:p w:rsidR="00C5422E" w:rsidRDefault="00C5422E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Revisado por: </w:t>
          </w:r>
        </w:p>
      </w:tc>
      <w:tc>
        <w:tcPr>
          <w:tcW w:w="2814" w:type="dxa"/>
          <w:gridSpan w:val="2"/>
        </w:tcPr>
        <w:p w:rsidR="00C5422E" w:rsidRDefault="00C5422E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Aprobado por:</w:t>
          </w:r>
        </w:p>
      </w:tc>
    </w:tr>
    <w:tr w:rsidR="00C5422E">
      <w:tc>
        <w:tcPr>
          <w:tcW w:w="5830" w:type="dxa"/>
        </w:tcPr>
        <w:p w:rsidR="00C5422E" w:rsidRDefault="00C5422E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Versión: 1.0</w:t>
          </w:r>
        </w:p>
      </w:tc>
      <w:tc>
        <w:tcPr>
          <w:tcW w:w="2814" w:type="dxa"/>
          <w:gridSpan w:val="2"/>
        </w:tcPr>
        <w:p w:rsidR="00C5422E" w:rsidRDefault="00C5422E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Página </w:t>
          </w:r>
          <w:r w:rsidR="002105B3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2105B3">
            <w:rPr>
              <w:rStyle w:val="Nmerodepgina"/>
            </w:rPr>
            <w:fldChar w:fldCharType="separate"/>
          </w:r>
          <w:r w:rsidR="00F11D0F">
            <w:rPr>
              <w:rStyle w:val="Nmerodepgina"/>
              <w:noProof/>
            </w:rPr>
            <w:t>4</w:t>
          </w:r>
          <w:r w:rsidR="002105B3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</w:t>
          </w:r>
          <w:r>
            <w:rPr>
              <w:rStyle w:val="Nmerodepgina"/>
              <w:sz w:val="16"/>
            </w:rPr>
            <w:t xml:space="preserve">de  </w:t>
          </w:r>
          <w:r w:rsidR="002105B3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 w:rsidR="002105B3">
            <w:rPr>
              <w:rStyle w:val="Nmerodepgina"/>
            </w:rPr>
            <w:fldChar w:fldCharType="separate"/>
          </w:r>
          <w:r w:rsidR="00F11D0F">
            <w:rPr>
              <w:rStyle w:val="Nmerodepgina"/>
              <w:noProof/>
            </w:rPr>
            <w:t>4</w:t>
          </w:r>
          <w:r w:rsidR="002105B3">
            <w:rPr>
              <w:rStyle w:val="Nmerodepgina"/>
            </w:rPr>
            <w:fldChar w:fldCharType="end"/>
          </w:r>
        </w:p>
      </w:tc>
    </w:tr>
  </w:tbl>
  <w:p w:rsidR="00C5422E" w:rsidRDefault="00C5422E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345E7216"/>
    <w:lvl w:ilvl="0">
      <w:start w:val="1"/>
      <w:numFmt w:val="lowerLetter"/>
      <w:pStyle w:val="Listaconnmeros2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>
    <w:nsid w:val="FFFFFF88"/>
    <w:multiLevelType w:val="singleLevel"/>
    <w:tmpl w:val="EF22918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FFFFFF89"/>
    <w:multiLevelType w:val="singleLevel"/>
    <w:tmpl w:val="E984FBC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D087C2E"/>
    <w:multiLevelType w:val="multilevel"/>
    <w:tmpl w:val="3F282C4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linkStyles/>
  <w:stylePaneFormatFilter w:val="3F0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9066F"/>
    <w:rsid w:val="00004DA3"/>
    <w:rsid w:val="00026AA1"/>
    <w:rsid w:val="00064B0D"/>
    <w:rsid w:val="0010511E"/>
    <w:rsid w:val="002105B3"/>
    <w:rsid w:val="00260511"/>
    <w:rsid w:val="003B5F62"/>
    <w:rsid w:val="004155C7"/>
    <w:rsid w:val="00430D20"/>
    <w:rsid w:val="00435EF2"/>
    <w:rsid w:val="00516F1B"/>
    <w:rsid w:val="00585969"/>
    <w:rsid w:val="00614A2F"/>
    <w:rsid w:val="007377AD"/>
    <w:rsid w:val="007F0C11"/>
    <w:rsid w:val="00900C41"/>
    <w:rsid w:val="00917B7D"/>
    <w:rsid w:val="009C48EF"/>
    <w:rsid w:val="009F6E80"/>
    <w:rsid w:val="00A1559B"/>
    <w:rsid w:val="00AC5C72"/>
    <w:rsid w:val="00B71932"/>
    <w:rsid w:val="00C5422E"/>
    <w:rsid w:val="00C9066F"/>
    <w:rsid w:val="00F11D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16F1B"/>
    <w:pPr>
      <w:spacing w:after="120" w:line="360" w:lineRule="auto"/>
      <w:jc w:val="both"/>
    </w:pPr>
    <w:rPr>
      <w:rFonts w:ascii="Arial" w:hAnsi="Arial"/>
      <w:sz w:val="22"/>
      <w:szCs w:val="24"/>
      <w:lang w:val="es-CR"/>
    </w:rPr>
  </w:style>
  <w:style w:type="paragraph" w:styleId="Ttulo1">
    <w:name w:val="heading 1"/>
    <w:basedOn w:val="Normal"/>
    <w:next w:val="Textoindependiente"/>
    <w:autoRedefine/>
    <w:qFormat/>
    <w:rsid w:val="00516F1B"/>
    <w:pPr>
      <w:keepNext/>
      <w:numPr>
        <w:numId w:val="1"/>
      </w:numPr>
      <w:tabs>
        <w:tab w:val="left" w:pos="360"/>
      </w:tabs>
      <w:spacing w:before="240" w:after="60"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rsid w:val="00516F1B"/>
    <w:pPr>
      <w:keepNext/>
      <w:numPr>
        <w:ilvl w:val="1"/>
        <w:numId w:val="1"/>
      </w:numPr>
      <w:spacing w:before="240" w:after="60"/>
      <w:outlineLvl w:val="1"/>
    </w:pPr>
    <w:rPr>
      <w:b/>
      <w:iCs/>
      <w:sz w:val="26"/>
      <w:szCs w:val="20"/>
    </w:rPr>
  </w:style>
  <w:style w:type="paragraph" w:styleId="Ttulo3">
    <w:name w:val="heading 3"/>
    <w:basedOn w:val="Normal"/>
    <w:next w:val="Normal"/>
    <w:qFormat/>
    <w:rsid w:val="00516F1B"/>
    <w:pPr>
      <w:keepNext/>
      <w:numPr>
        <w:ilvl w:val="2"/>
        <w:numId w:val="1"/>
      </w:numPr>
      <w:spacing w:before="240" w:after="60"/>
      <w:outlineLvl w:val="2"/>
    </w:pPr>
    <w:rPr>
      <w:b/>
      <w:szCs w:val="20"/>
    </w:rPr>
  </w:style>
  <w:style w:type="paragraph" w:styleId="Ttulo4">
    <w:name w:val="heading 4"/>
    <w:basedOn w:val="Normal"/>
    <w:next w:val="Normal"/>
    <w:qFormat/>
    <w:rsid w:val="00516F1B"/>
    <w:pPr>
      <w:keepNext/>
      <w:numPr>
        <w:ilvl w:val="3"/>
        <w:numId w:val="1"/>
      </w:numPr>
      <w:spacing w:before="240" w:after="60"/>
      <w:outlineLvl w:val="3"/>
    </w:pPr>
    <w:rPr>
      <w:b/>
      <w:i/>
      <w:iCs/>
      <w:szCs w:val="20"/>
      <w:lang w:val="es-MX"/>
    </w:rPr>
  </w:style>
  <w:style w:type="paragraph" w:styleId="Ttulo5">
    <w:name w:val="heading 5"/>
    <w:basedOn w:val="Normal"/>
    <w:next w:val="Normal"/>
    <w:qFormat/>
    <w:rsid w:val="00516F1B"/>
    <w:pPr>
      <w:numPr>
        <w:ilvl w:val="4"/>
        <w:numId w:val="1"/>
      </w:numPr>
      <w:spacing w:before="240" w:after="60"/>
      <w:outlineLvl w:val="4"/>
    </w:pPr>
    <w:rPr>
      <w:szCs w:val="20"/>
    </w:rPr>
  </w:style>
  <w:style w:type="paragraph" w:styleId="Ttulo6">
    <w:name w:val="heading 6"/>
    <w:basedOn w:val="Normal"/>
    <w:next w:val="Normal"/>
    <w:qFormat/>
    <w:rsid w:val="00516F1B"/>
    <w:pPr>
      <w:numPr>
        <w:ilvl w:val="5"/>
        <w:numId w:val="1"/>
      </w:numPr>
      <w:spacing w:before="240" w:after="60"/>
      <w:outlineLvl w:val="5"/>
    </w:pPr>
    <w:rPr>
      <w:i/>
      <w:szCs w:val="20"/>
    </w:rPr>
  </w:style>
  <w:style w:type="paragraph" w:styleId="Ttulo7">
    <w:name w:val="heading 7"/>
    <w:basedOn w:val="Normal"/>
    <w:next w:val="Normal"/>
    <w:qFormat/>
    <w:rsid w:val="00516F1B"/>
    <w:pPr>
      <w:numPr>
        <w:ilvl w:val="6"/>
        <w:numId w:val="1"/>
      </w:numPr>
      <w:spacing w:before="240" w:after="60"/>
      <w:outlineLvl w:val="6"/>
    </w:pPr>
    <w:rPr>
      <w:sz w:val="20"/>
      <w:szCs w:val="20"/>
    </w:rPr>
  </w:style>
  <w:style w:type="paragraph" w:styleId="Ttulo8">
    <w:name w:val="heading 8"/>
    <w:basedOn w:val="Normal"/>
    <w:next w:val="Normal"/>
    <w:qFormat/>
    <w:rsid w:val="00516F1B"/>
    <w:pPr>
      <w:numPr>
        <w:ilvl w:val="7"/>
        <w:numId w:val="1"/>
      </w:numPr>
      <w:spacing w:before="240" w:after="60"/>
      <w:outlineLvl w:val="7"/>
    </w:pPr>
    <w:rPr>
      <w:i/>
      <w:sz w:val="20"/>
      <w:szCs w:val="20"/>
    </w:rPr>
  </w:style>
  <w:style w:type="paragraph" w:styleId="Ttulo9">
    <w:name w:val="heading 9"/>
    <w:basedOn w:val="Normal"/>
    <w:next w:val="Normal"/>
    <w:qFormat/>
    <w:rsid w:val="00516F1B"/>
    <w:pPr>
      <w:numPr>
        <w:ilvl w:val="8"/>
        <w:numId w:val="1"/>
      </w:numPr>
      <w:spacing w:before="240" w:after="60"/>
      <w:outlineLvl w:val="8"/>
    </w:pPr>
    <w:rPr>
      <w:b/>
      <w:i/>
      <w:sz w:val="18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516F1B"/>
  </w:style>
  <w:style w:type="paragraph" w:styleId="Sangradetextonormal">
    <w:name w:val="Body Text Indent"/>
    <w:basedOn w:val="Normal"/>
    <w:rsid w:val="00516F1B"/>
    <w:pPr>
      <w:ind w:left="576"/>
    </w:pPr>
  </w:style>
  <w:style w:type="paragraph" w:styleId="Encabezado">
    <w:name w:val="header"/>
    <w:basedOn w:val="Normal"/>
    <w:rsid w:val="00516F1B"/>
    <w:pPr>
      <w:spacing w:after="0" w:line="240" w:lineRule="auto"/>
      <w:jc w:val="left"/>
    </w:pPr>
    <w:rPr>
      <w:sz w:val="20"/>
      <w:szCs w:val="20"/>
    </w:rPr>
  </w:style>
  <w:style w:type="paragraph" w:styleId="Piedepgina">
    <w:name w:val="footer"/>
    <w:basedOn w:val="Normal"/>
    <w:rsid w:val="00516F1B"/>
    <w:pPr>
      <w:tabs>
        <w:tab w:val="center" w:pos="4320"/>
        <w:tab w:val="right" w:pos="8640"/>
      </w:tabs>
    </w:pPr>
    <w:rPr>
      <w:sz w:val="20"/>
    </w:rPr>
  </w:style>
  <w:style w:type="paragraph" w:styleId="Textonotapie">
    <w:name w:val="footnote text"/>
    <w:basedOn w:val="Normal"/>
    <w:semiHidden/>
    <w:rsid w:val="00516F1B"/>
    <w:rPr>
      <w:sz w:val="20"/>
      <w:szCs w:val="20"/>
    </w:rPr>
  </w:style>
  <w:style w:type="character" w:styleId="Refdenotaalpie">
    <w:name w:val="footnote reference"/>
    <w:semiHidden/>
    <w:rsid w:val="00516F1B"/>
    <w:rPr>
      <w:vertAlign w:val="superscript"/>
    </w:rPr>
  </w:style>
  <w:style w:type="character" w:styleId="Nmerodepgina">
    <w:name w:val="page number"/>
    <w:rsid w:val="00516F1B"/>
  </w:style>
  <w:style w:type="paragraph" w:styleId="Textodebloque">
    <w:name w:val="Block Text"/>
    <w:basedOn w:val="Normal"/>
    <w:rsid w:val="00516F1B"/>
    <w:pPr>
      <w:ind w:left="1440" w:right="1440"/>
    </w:pPr>
    <w:rPr>
      <w:szCs w:val="20"/>
    </w:rPr>
  </w:style>
  <w:style w:type="paragraph" w:customStyle="1" w:styleId="Tabletext">
    <w:name w:val="Table text"/>
    <w:basedOn w:val="Normal"/>
    <w:rsid w:val="00516F1B"/>
    <w:pPr>
      <w:spacing w:line="240" w:lineRule="auto"/>
      <w:jc w:val="left"/>
    </w:pPr>
    <w:rPr>
      <w:szCs w:val="20"/>
    </w:rPr>
  </w:style>
  <w:style w:type="paragraph" w:styleId="Ttulo">
    <w:name w:val="Title"/>
    <w:basedOn w:val="Normal"/>
    <w:next w:val="Textoindependiente"/>
    <w:qFormat/>
    <w:rsid w:val="00516F1B"/>
    <w:pPr>
      <w:tabs>
        <w:tab w:val="left" w:pos="720"/>
        <w:tab w:val="left" w:pos="1440"/>
        <w:tab w:val="left" w:pos="2010"/>
      </w:tabs>
      <w:spacing w:before="120" w:line="240" w:lineRule="auto"/>
      <w:jc w:val="center"/>
    </w:pPr>
    <w:rPr>
      <w:b/>
      <w:sz w:val="24"/>
      <w:szCs w:val="20"/>
      <w:lang w:val="es-MX"/>
    </w:rPr>
  </w:style>
  <w:style w:type="paragraph" w:styleId="Epgrafe">
    <w:name w:val="caption"/>
    <w:basedOn w:val="Normal"/>
    <w:next w:val="Textoindependiente"/>
    <w:qFormat/>
    <w:rsid w:val="00516F1B"/>
    <w:pPr>
      <w:spacing w:before="120"/>
    </w:pPr>
    <w:rPr>
      <w:b/>
      <w:sz w:val="20"/>
      <w:szCs w:val="20"/>
    </w:rPr>
  </w:style>
  <w:style w:type="paragraph" w:styleId="Listaconnmeros2">
    <w:name w:val="List Number 2"/>
    <w:basedOn w:val="Normal"/>
    <w:rsid w:val="00516F1B"/>
    <w:pPr>
      <w:numPr>
        <w:numId w:val="4"/>
      </w:numPr>
    </w:pPr>
  </w:style>
  <w:style w:type="paragraph" w:styleId="Listaconnmeros">
    <w:name w:val="List Number"/>
    <w:basedOn w:val="Normal"/>
    <w:rsid w:val="00516F1B"/>
    <w:pPr>
      <w:numPr>
        <w:numId w:val="2"/>
      </w:numPr>
    </w:pPr>
    <w:rPr>
      <w:lang w:val="es-MX"/>
    </w:rPr>
  </w:style>
  <w:style w:type="paragraph" w:styleId="Listaconvietas">
    <w:name w:val="List Bullet"/>
    <w:basedOn w:val="Normal"/>
    <w:autoRedefine/>
    <w:rsid w:val="00516F1B"/>
    <w:pPr>
      <w:numPr>
        <w:numId w:val="3"/>
      </w:numPr>
    </w:pPr>
  </w:style>
  <w:style w:type="paragraph" w:styleId="Tabladeilustraciones">
    <w:name w:val="table of figures"/>
    <w:basedOn w:val="Normal"/>
    <w:next w:val="Normal"/>
    <w:semiHidden/>
    <w:rsid w:val="00516F1B"/>
    <w:pPr>
      <w:spacing w:line="240" w:lineRule="auto"/>
      <w:ind w:left="450" w:hanging="450"/>
    </w:pPr>
  </w:style>
  <w:style w:type="paragraph" w:styleId="TDC1">
    <w:name w:val="toc 1"/>
    <w:basedOn w:val="Normal"/>
    <w:next w:val="Normal"/>
    <w:autoRedefine/>
    <w:semiHidden/>
    <w:rsid w:val="00516F1B"/>
    <w:pPr>
      <w:spacing w:line="240" w:lineRule="auto"/>
    </w:pPr>
  </w:style>
  <w:style w:type="paragraph" w:customStyle="1" w:styleId="Title16">
    <w:name w:val="Title 16"/>
    <w:basedOn w:val="Ttulo"/>
    <w:next w:val="Textoindependiente"/>
    <w:rsid w:val="00516F1B"/>
    <w:pPr>
      <w:spacing w:before="90" w:after="90"/>
    </w:pPr>
    <w:rPr>
      <w:sz w:val="32"/>
    </w:rPr>
  </w:style>
  <w:style w:type="paragraph" w:customStyle="1" w:styleId="Title12">
    <w:name w:val="Title 12"/>
    <w:basedOn w:val="Title16"/>
    <w:rsid w:val="00516F1B"/>
    <w:rPr>
      <w:sz w:val="24"/>
    </w:rPr>
  </w:style>
  <w:style w:type="paragraph" w:customStyle="1" w:styleId="Title14">
    <w:name w:val="Title 14"/>
    <w:basedOn w:val="Title12"/>
    <w:next w:val="Textoindependiente"/>
    <w:rsid w:val="00516F1B"/>
    <w:rPr>
      <w:sz w:val="28"/>
    </w:rPr>
  </w:style>
  <w:style w:type="paragraph" w:styleId="TDC2">
    <w:name w:val="toc 2"/>
    <w:basedOn w:val="Normal"/>
    <w:next w:val="Normal"/>
    <w:semiHidden/>
    <w:rsid w:val="00516F1B"/>
    <w:pPr>
      <w:spacing w:line="240" w:lineRule="auto"/>
      <w:ind w:left="225"/>
    </w:pPr>
  </w:style>
  <w:style w:type="paragraph" w:styleId="TDC3">
    <w:name w:val="toc 3"/>
    <w:basedOn w:val="Normal"/>
    <w:next w:val="Normal"/>
    <w:semiHidden/>
    <w:rsid w:val="00516F1B"/>
    <w:pPr>
      <w:ind w:left="440"/>
    </w:pPr>
  </w:style>
  <w:style w:type="paragraph" w:styleId="TDC4">
    <w:name w:val="toc 4"/>
    <w:basedOn w:val="Normal"/>
    <w:next w:val="Normal"/>
    <w:semiHidden/>
    <w:rsid w:val="00516F1B"/>
    <w:pPr>
      <w:spacing w:line="240" w:lineRule="auto"/>
      <w:ind w:left="660"/>
    </w:pPr>
  </w:style>
  <w:style w:type="paragraph" w:styleId="TDC5">
    <w:name w:val="toc 5"/>
    <w:basedOn w:val="Normal"/>
    <w:next w:val="Normal"/>
    <w:semiHidden/>
    <w:rsid w:val="00516F1B"/>
    <w:pPr>
      <w:spacing w:line="240" w:lineRule="auto"/>
      <w:ind w:left="885"/>
    </w:pPr>
  </w:style>
  <w:style w:type="paragraph" w:styleId="TDC6">
    <w:name w:val="toc 6"/>
    <w:basedOn w:val="Normal"/>
    <w:next w:val="Normal"/>
    <w:semiHidden/>
    <w:rsid w:val="00516F1B"/>
    <w:pPr>
      <w:spacing w:line="240" w:lineRule="auto"/>
      <w:ind w:left="1110"/>
    </w:pPr>
  </w:style>
  <w:style w:type="paragraph" w:styleId="TDC7">
    <w:name w:val="toc 7"/>
    <w:basedOn w:val="Normal"/>
    <w:next w:val="Normal"/>
    <w:semiHidden/>
    <w:rsid w:val="00516F1B"/>
    <w:pPr>
      <w:spacing w:line="240" w:lineRule="auto"/>
      <w:ind w:left="1320"/>
    </w:pPr>
  </w:style>
  <w:style w:type="paragraph" w:styleId="TDC8">
    <w:name w:val="toc 8"/>
    <w:basedOn w:val="Normal"/>
    <w:next w:val="Normal"/>
    <w:semiHidden/>
    <w:rsid w:val="00516F1B"/>
    <w:pPr>
      <w:spacing w:line="240" w:lineRule="auto"/>
      <w:ind w:left="1545"/>
    </w:pPr>
  </w:style>
  <w:style w:type="paragraph" w:styleId="TDC9">
    <w:name w:val="toc 9"/>
    <w:basedOn w:val="Normal"/>
    <w:next w:val="Normal"/>
    <w:semiHidden/>
    <w:rsid w:val="00516F1B"/>
    <w:pPr>
      <w:spacing w:line="240" w:lineRule="auto"/>
      <w:ind w:left="1770"/>
    </w:pPr>
  </w:style>
  <w:style w:type="paragraph" w:styleId="Textodeglobo">
    <w:name w:val="Balloon Text"/>
    <w:basedOn w:val="Normal"/>
    <w:link w:val="TextodegloboCar"/>
    <w:rsid w:val="00614A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14A2F"/>
    <w:rPr>
      <w:rFonts w:ascii="Tahoma" w:hAnsi="Tahoma" w:cs="Tahoma"/>
      <w:sz w:val="16"/>
      <w:szCs w:val="16"/>
      <w:lang w:val="es-C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lcortes.CENFOTEC\Application%20Data\Microsoft\Templates\Documentos%20Proyecto%2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AB8C19-39EC-4A52-9DB5-7F6F9F39E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Documentos Proyecto 1.dot</Template>
  <TotalTime>8</TotalTime>
  <Pages>4</Pages>
  <Words>779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de la IEEE  1998</vt:lpstr>
    </vt:vector>
  </TitlesOfParts>
  <Company>CWD</Company>
  <LinksUpToDate>false</LinksUpToDate>
  <CharactersWithSpaces>5214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de la IEEE  1998</dc:title>
  <dc:creator>....</dc:creator>
  <cp:lastModifiedBy>alvaro</cp:lastModifiedBy>
  <cp:revision>4</cp:revision>
  <cp:lastPrinted>2002-06-19T18:03:00Z</cp:lastPrinted>
  <dcterms:created xsi:type="dcterms:W3CDTF">2014-01-30T16:46:00Z</dcterms:created>
  <dcterms:modified xsi:type="dcterms:W3CDTF">2014-01-30T16:53:00Z</dcterms:modified>
</cp:coreProperties>
</file>